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BE1A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493AA9F1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D51AA9C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1C4ABC6F" w14:textId="5E1E8BED" w:rsidR="007A5780" w:rsidRPr="00233DBF" w:rsidRDefault="007A5780" w:rsidP="007A5780">
            <w:pPr>
              <w:pStyle w:val="Title"/>
              <w:rPr>
                <w:sz w:val="80"/>
                <w:szCs w:val="80"/>
              </w:rPr>
            </w:pPr>
            <w:r w:rsidRPr="00233DBF">
              <w:rPr>
                <w:sz w:val="80"/>
                <w:szCs w:val="80"/>
              </w:rPr>
              <w:t xml:space="preserve">Judalyn Beth G. </w:t>
            </w:r>
            <w:r w:rsidRPr="00233DBF">
              <w:rPr>
                <w:rStyle w:val="Emphasis"/>
                <w:sz w:val="80"/>
                <w:szCs w:val="80"/>
              </w:rPr>
              <w:t>Rivera</w:t>
            </w:r>
          </w:p>
          <w:p w14:paraId="2E3B2580" w14:textId="7A2BB979" w:rsidR="00DD5F82" w:rsidRDefault="007A5780" w:rsidP="007A5780">
            <w:pPr>
              <w:pStyle w:val="Subtitle"/>
            </w:pPr>
            <w:r>
              <w:t>Web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2E1A7D03" w14:textId="77777777" w:rsidR="00DD5F82" w:rsidRDefault="00DD5F82" w:rsidP="00B20DFA"/>
        </w:tc>
      </w:tr>
      <w:tr w:rsidR="00DD5F82" w14:paraId="68AEFCF6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A9651D3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3CDEC3D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DEC98CF" w14:textId="77777777" w:rsidR="00DD5F82" w:rsidRDefault="00DD5F82" w:rsidP="00B20DFA"/>
        </w:tc>
      </w:tr>
      <w:tr w:rsidR="00DD5F82" w14:paraId="7114F49D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C2B5950" w14:textId="14452612" w:rsidR="00DD5F82" w:rsidRPr="00605A5B" w:rsidRDefault="002C1134" w:rsidP="00B20DFA">
            <w:pPr>
              <w:pStyle w:val="Heading1"/>
            </w:pPr>
            <w:sdt>
              <w:sdtPr>
                <w:id w:val="1604447469"/>
                <w:placeholder>
                  <w:docPart w:val="3AE135E83322CD4FA9A018D09B916B4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2519783C" w14:textId="4B92FB74" w:rsidR="00DD5F82" w:rsidRDefault="007A5780" w:rsidP="007A5780">
            <w:pPr>
              <w:pStyle w:val="TextLeft"/>
            </w:pPr>
            <w:r>
              <w:t>062 Liteng, Pacdal, Baguio Philippines 2600</w:t>
            </w:r>
          </w:p>
          <w:p w14:paraId="5D265F73" w14:textId="289676A6" w:rsidR="00DD5F82" w:rsidRDefault="007A5780" w:rsidP="00B20DFA">
            <w:pPr>
              <w:pStyle w:val="TextLeft"/>
            </w:pPr>
            <w:r>
              <w:t>09071636134</w:t>
            </w:r>
          </w:p>
          <w:p w14:paraId="2428ADD3" w14:textId="6887705A" w:rsidR="00DD5F82" w:rsidRDefault="007A5780" w:rsidP="00B20DFA">
            <w:pPr>
              <w:pStyle w:val="TextLeft"/>
            </w:pPr>
            <w:r>
              <w:t>Judalyn.Rivera.8@gmail.com</w:t>
            </w:r>
          </w:p>
          <w:p w14:paraId="47A13279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0E1A15FD" w14:textId="54C95FF4" w:rsidR="00DD5F82" w:rsidRDefault="002C1134" w:rsidP="00B20DFA">
            <w:pPr>
              <w:pStyle w:val="Heading2"/>
            </w:pPr>
            <w:sdt>
              <w:sdtPr>
                <w:id w:val="-831059322"/>
                <w:placeholder>
                  <w:docPart w:val="B963B41C0D527C4AA2A0DFD075EEAA07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7A5780">
              <w:t xml:space="preserve">Internship Coordinator, </w:t>
            </w:r>
          </w:p>
          <w:p w14:paraId="19CA5012" w14:textId="22044DC2" w:rsidR="00DD5F82" w:rsidRDefault="00AA54FC" w:rsidP="00DD5F82">
            <w:pPr>
              <w:pStyle w:val="TextRight"/>
            </w:pPr>
            <w:r>
              <w:t>Are you looking for a Web Developer with:</w:t>
            </w:r>
          </w:p>
          <w:p w14:paraId="016E8F1F" w14:textId="77777777" w:rsidR="00DD5F82" w:rsidRDefault="00DD5F82" w:rsidP="00E67CDA">
            <w:pPr>
              <w:pStyle w:val="TextRight"/>
            </w:pPr>
          </w:p>
          <w:p w14:paraId="473277F8" w14:textId="1703618F" w:rsidR="00CC12B8" w:rsidRDefault="00CC12B8" w:rsidP="00DD5F82">
            <w:pPr>
              <w:pStyle w:val="ListBullet"/>
            </w:pPr>
            <w:r>
              <w:t>An open and fresh mind of a college graduate?</w:t>
            </w:r>
          </w:p>
          <w:p w14:paraId="09FE43C6" w14:textId="5066E8F2" w:rsidR="00CC12B8" w:rsidRDefault="00CC12B8" w:rsidP="00DD5F82">
            <w:pPr>
              <w:pStyle w:val="ListBullet"/>
            </w:pPr>
            <w:r>
              <w:t>Knowledge in Web Development on Joomla and Wordpress?</w:t>
            </w:r>
          </w:p>
          <w:p w14:paraId="77C27606" w14:textId="221E7518" w:rsidR="00CC12B8" w:rsidRDefault="00CC12B8" w:rsidP="00DD5F82">
            <w:pPr>
              <w:pStyle w:val="ListBullet"/>
            </w:pPr>
            <w:r>
              <w:t xml:space="preserve">Bi-lingual </w:t>
            </w:r>
            <w:bookmarkStart w:id="0" w:name="_GoBack"/>
            <w:bookmarkEnd w:id="0"/>
          </w:p>
          <w:sdt>
            <w:sdtPr>
              <w:id w:val="1158801703"/>
              <w:placeholder>
                <w:docPart w:val="767925B9E06B6044B40EBE624F3AB5CA"/>
              </w:placeholder>
              <w:temporary/>
              <w:showingPlcHdr/>
              <w15:appearance w15:val="hidden"/>
            </w:sdtPr>
            <w:sdtEndPr/>
            <w:sdtContent>
              <w:p w14:paraId="09753DCE" w14:textId="77777777" w:rsidR="00DD5F82" w:rsidRPr="00DD5F82" w:rsidRDefault="00DD5F82" w:rsidP="00DD5F82">
                <w:pPr>
                  <w:pStyle w:val="ListBullet"/>
                </w:pPr>
                <w:r w:rsidRPr="00DD5F82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FFC8471F402F1B49A6E892B4FDE48619"/>
              </w:placeholder>
              <w:temporary/>
              <w:showingPlcHdr/>
              <w15:appearance w15:val="hidden"/>
            </w:sdtPr>
            <w:sdtEndPr/>
            <w:sdtContent>
              <w:p w14:paraId="71D0BB63" w14:textId="77777777" w:rsidR="00DD5F82" w:rsidRPr="00DD5F82" w:rsidRDefault="00DD5F82" w:rsidP="00DD5F82">
                <w:pPr>
                  <w:pStyle w:val="ListBullet"/>
                </w:pPr>
                <w:r w:rsidRPr="00DD5F82"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869CA9338C0AF640906FB545FEB0FAAF"/>
              </w:placeholder>
              <w:temporary/>
              <w:showingPlcHdr/>
              <w15:appearance w15:val="hidden"/>
            </w:sdtPr>
            <w:sdtEndPr/>
            <w:sdtContent>
              <w:p w14:paraId="6FB1A91B" w14:textId="77777777" w:rsidR="00DD5F82" w:rsidRPr="00DD5F82" w:rsidRDefault="00DD5F82" w:rsidP="00DD5F82">
                <w:pPr>
                  <w:pStyle w:val="ListBullet"/>
                </w:pPr>
                <w:r w:rsidRPr="00DD5F82"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C8A16A5A961D684D9F6AC6AEBDE1A606"/>
              </w:placeholder>
              <w:temporary/>
              <w:showingPlcHdr/>
              <w15:appearance w15:val="hidden"/>
            </w:sdtPr>
            <w:sdtEndPr/>
            <w:sdtContent>
              <w:p w14:paraId="0DB154D7" w14:textId="77777777" w:rsidR="00DD5F82" w:rsidRPr="00DD5F82" w:rsidRDefault="00DD5F82" w:rsidP="00DD5F82">
                <w:pPr>
                  <w:pStyle w:val="ListBullet"/>
                </w:pPr>
                <w:r w:rsidRPr="00DD5F82">
                  <w:t>[A passion to learn and to increase his skills?]</w:t>
                </w:r>
              </w:p>
            </w:sdtContent>
          </w:sdt>
          <w:p w14:paraId="67108276" w14:textId="77777777" w:rsidR="00DD5F82" w:rsidRDefault="00DD5F82" w:rsidP="00DD5F82">
            <w:pPr>
              <w:pStyle w:val="TextRight"/>
            </w:pPr>
          </w:p>
          <w:p w14:paraId="7F69D835" w14:textId="77777777" w:rsidR="00DD5F82" w:rsidRDefault="002C1134" w:rsidP="00DD5F82">
            <w:pPr>
              <w:pStyle w:val="TextRight"/>
            </w:pPr>
            <w:sdt>
              <w:sdtPr>
                <w:id w:val="531850320"/>
                <w:placeholder>
                  <w:docPart w:val="B1897D706F10D045B4A8A9AA189B43B0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If so, then you need look no further. You will see from my enclosed resume that I meet all of these qualifications and more.</w:t>
                </w:r>
              </w:sdtContent>
            </w:sdt>
          </w:p>
          <w:p w14:paraId="1A986650" w14:textId="77777777" w:rsidR="00DD5F82" w:rsidRDefault="00DD5F82" w:rsidP="00DD5F82">
            <w:pPr>
              <w:pStyle w:val="TextRight"/>
            </w:pPr>
          </w:p>
          <w:p w14:paraId="6399C4AE" w14:textId="269BEF27" w:rsidR="00DD5F82" w:rsidRDefault="00EE0B06" w:rsidP="00DD5F82">
            <w:pPr>
              <w:pStyle w:val="TextRight"/>
            </w:pPr>
            <w:r>
              <w:t>I would very much like to discuss opportunities with the University of Baguio. To schedule an interview, please call me at 09071636134. The best time to reach me is between</w:t>
            </w:r>
            <w:r w:rsidR="00CC12B8">
              <w:t xml:space="preserve"> 8am and 8pm, but you leave a message at any time, and I will return your call.</w:t>
            </w:r>
          </w:p>
          <w:p w14:paraId="1D1B3B34" w14:textId="77777777" w:rsidR="00DD5F82" w:rsidRDefault="00DD5F82" w:rsidP="00DD5F82">
            <w:pPr>
              <w:pStyle w:val="TextRight"/>
            </w:pPr>
          </w:p>
          <w:sdt>
            <w:sdtPr>
              <w:id w:val="1007951469"/>
              <w:placeholder>
                <w:docPart w:val="15643E4A3EB16A449B8AB94AAED5F571"/>
              </w:placeholder>
              <w:temporary/>
              <w:showingPlcHdr/>
              <w15:appearance w15:val="hidden"/>
            </w:sdtPr>
            <w:sdtEndPr/>
            <w:sdtContent>
              <w:p w14:paraId="38BAF443" w14:textId="77777777" w:rsidR="00DD5F82" w:rsidRDefault="00DD5F82" w:rsidP="00DD5F82">
                <w:pPr>
                  <w:pStyle w:val="TextRight"/>
                </w:pPr>
                <w:r>
                  <w:t>Thank you for taking the time to review my resume. I look forward to talking with you.</w:t>
                </w:r>
              </w:p>
            </w:sdtContent>
          </w:sdt>
          <w:p w14:paraId="773974EB" w14:textId="77777777" w:rsidR="00DD5F82" w:rsidRDefault="00DD5F82" w:rsidP="00DD5F82">
            <w:pPr>
              <w:pStyle w:val="TextRight"/>
            </w:pPr>
          </w:p>
          <w:p w14:paraId="72475F9E" w14:textId="77777777" w:rsidR="00DD5F82" w:rsidRPr="00DD5F82" w:rsidRDefault="002C1134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76DE5140E9A50C4AB83D8329652F8FCB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372C212B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33013056" w14:textId="51D50CF7" w:rsidR="00DD5F82" w:rsidRPr="00DD5F82" w:rsidRDefault="00AA54FC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Judalyn Beth G. Rivera</w:t>
            </w:r>
          </w:p>
          <w:p w14:paraId="4FA8122E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7DCE5EBA" w14:textId="77777777" w:rsidR="00DD5F82" w:rsidRPr="006E70D3" w:rsidRDefault="002C1134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2F70B4AFD077A14EA28AFB8D96B4A39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3E423E5D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4BF90C5E" w14:textId="7A36C487" w:rsidR="00DD5F82" w:rsidRDefault="00F44442" w:rsidP="00DD5F82">
            <w:pPr>
              <w:pStyle w:val="TextLeft"/>
            </w:pPr>
            <w:r>
              <w:t>Human Resource Department – Internship Program</w:t>
            </w:r>
          </w:p>
          <w:p w14:paraId="2C5C4A31" w14:textId="6AF74192" w:rsidR="00DD5F82" w:rsidRDefault="00F44442" w:rsidP="00DD5F82">
            <w:pPr>
              <w:pStyle w:val="TextLeft"/>
            </w:pPr>
            <w:r>
              <w:t>Internship Coordinator</w:t>
            </w:r>
          </w:p>
          <w:p w14:paraId="6B96FDAF" w14:textId="53B34240" w:rsidR="00DD5F82" w:rsidRDefault="00F34D85" w:rsidP="00DD5F82">
            <w:pPr>
              <w:pStyle w:val="TextLeft"/>
            </w:pPr>
            <w:r>
              <w:t>University of Baguio</w:t>
            </w:r>
          </w:p>
          <w:p w14:paraId="1A8F1225" w14:textId="43A8F2CC" w:rsidR="00DD5F82" w:rsidRDefault="00F34D85" w:rsidP="00DD5F82">
            <w:pPr>
              <w:pStyle w:val="TextLeft"/>
            </w:pPr>
            <w:r>
              <w:t>General Luna</w:t>
            </w:r>
          </w:p>
          <w:p w14:paraId="7DB7DABF" w14:textId="22CD54C2" w:rsidR="00DD5F82" w:rsidRDefault="00D33180" w:rsidP="00D33180">
            <w:pPr>
              <w:pStyle w:val="TextLeft"/>
            </w:pPr>
            <w:r>
              <w:t>Baguio, Philippines 2600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114FD244" w14:textId="77777777" w:rsidR="00DD5F82" w:rsidRDefault="00DD5F82" w:rsidP="00B20DFA">
            <w:pPr>
              <w:pStyle w:val="TextRight"/>
            </w:pPr>
          </w:p>
        </w:tc>
      </w:tr>
    </w:tbl>
    <w:p w14:paraId="0E5F5074" w14:textId="77777777" w:rsidR="00DD5F82" w:rsidRDefault="00D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9E1D5F" wp14:editId="41D9BE4C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9561B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" fillcolor="#648276 [3208]" stroked="f">
                <v:path arrowok="t"/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CDD16" w14:textId="77777777" w:rsidR="002C1134" w:rsidRDefault="002C1134" w:rsidP="00F316AD">
      <w:r>
        <w:separator/>
      </w:r>
    </w:p>
  </w:endnote>
  <w:endnote w:type="continuationSeparator" w:id="0">
    <w:p w14:paraId="4147DD95" w14:textId="77777777" w:rsidR="002C1134" w:rsidRDefault="002C113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 (Body CS)"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B5A1C" w14:textId="77777777" w:rsidR="002C1134" w:rsidRDefault="002C1134" w:rsidP="00F316AD">
      <w:r>
        <w:separator/>
      </w:r>
    </w:p>
  </w:footnote>
  <w:footnote w:type="continuationSeparator" w:id="0">
    <w:p w14:paraId="3E8012C8" w14:textId="77777777" w:rsidR="002C1134" w:rsidRDefault="002C113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3B"/>
    <w:rsid w:val="00021AFD"/>
    <w:rsid w:val="000E1D44"/>
    <w:rsid w:val="001213BA"/>
    <w:rsid w:val="00136F3E"/>
    <w:rsid w:val="0020696E"/>
    <w:rsid w:val="002356A2"/>
    <w:rsid w:val="002C1134"/>
    <w:rsid w:val="002D12DA"/>
    <w:rsid w:val="003019B2"/>
    <w:rsid w:val="0034687F"/>
    <w:rsid w:val="0034688D"/>
    <w:rsid w:val="00353F3B"/>
    <w:rsid w:val="003F05EF"/>
    <w:rsid w:val="0040233B"/>
    <w:rsid w:val="00511A6E"/>
    <w:rsid w:val="0057534A"/>
    <w:rsid w:val="00605A5B"/>
    <w:rsid w:val="006A1B48"/>
    <w:rsid w:val="006B1FC6"/>
    <w:rsid w:val="006C60E6"/>
    <w:rsid w:val="006E70D3"/>
    <w:rsid w:val="007A5780"/>
    <w:rsid w:val="007B0F94"/>
    <w:rsid w:val="00951C4B"/>
    <w:rsid w:val="009E3C0B"/>
    <w:rsid w:val="00A77921"/>
    <w:rsid w:val="00AA54FC"/>
    <w:rsid w:val="00B575FB"/>
    <w:rsid w:val="00BC5B49"/>
    <w:rsid w:val="00C1095A"/>
    <w:rsid w:val="00C41261"/>
    <w:rsid w:val="00C55D85"/>
    <w:rsid w:val="00CA2273"/>
    <w:rsid w:val="00CC12B8"/>
    <w:rsid w:val="00CD50FD"/>
    <w:rsid w:val="00D33180"/>
    <w:rsid w:val="00D47124"/>
    <w:rsid w:val="00DD5D7B"/>
    <w:rsid w:val="00DD5F82"/>
    <w:rsid w:val="00E67CDA"/>
    <w:rsid w:val="00EE0B06"/>
    <w:rsid w:val="00EE0DDF"/>
    <w:rsid w:val="00F316AD"/>
    <w:rsid w:val="00F34D85"/>
    <w:rsid w:val="00F44442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6FF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udalynrivera/Documents/templates/Basic%20modern%20cover%20letter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E135E83322CD4FA9A018D09B916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82D18-A340-284E-8A6B-BB863234D3B2}"/>
      </w:docPartPr>
      <w:docPartBody>
        <w:p w:rsidR="00000000" w:rsidRDefault="000B6322">
          <w:pPr>
            <w:pStyle w:val="3AE135E83322CD4FA9A018D09B916B4A"/>
          </w:pPr>
          <w:r w:rsidRPr="00605A5B">
            <w:t>Contact</w:t>
          </w:r>
        </w:p>
      </w:docPartBody>
    </w:docPart>
    <w:docPart>
      <w:docPartPr>
        <w:name w:val="B963B41C0D527C4AA2A0DFD075EE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81DA-3DD1-F249-A675-13B47E1039D7}"/>
      </w:docPartPr>
      <w:docPartBody>
        <w:p w:rsidR="00000000" w:rsidRDefault="000B6322">
          <w:pPr>
            <w:pStyle w:val="B963B41C0D527C4AA2A0DFD075EEAA07"/>
          </w:pPr>
          <w:r>
            <w:t>Dear</w:t>
          </w:r>
        </w:p>
      </w:docPartBody>
    </w:docPart>
    <w:docPart>
      <w:docPartPr>
        <w:name w:val="767925B9E06B6044B40EBE624F3A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6E40D-B1DA-2542-82A2-7D5A2AE79439}"/>
      </w:docPartPr>
      <w:docPartBody>
        <w:p w:rsidR="00000000" w:rsidRDefault="000B6322">
          <w:pPr>
            <w:pStyle w:val="767925B9E06B6044B40EBE624F3AB5CA"/>
          </w:pPr>
          <w:r w:rsidRPr="00DD5F82">
            <w:t>[Number] years of hands-on experience in [area of expertise]?</w:t>
          </w:r>
        </w:p>
      </w:docPartBody>
    </w:docPart>
    <w:docPart>
      <w:docPartPr>
        <w:name w:val="FFC8471F402F1B49A6E892B4FDE48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3C4A9-D034-C448-A223-523988BE7BD8}"/>
      </w:docPartPr>
      <w:docPartBody>
        <w:p w:rsidR="00000000" w:rsidRDefault="000B6322">
          <w:pPr>
            <w:pStyle w:val="FFC8471F402F1B49A6E892B4FDE48619"/>
          </w:pPr>
          <w:r w:rsidRPr="00DD5F82">
            <w:t>Knowledge of the latest technology in [industry or field]?</w:t>
          </w:r>
        </w:p>
      </w:docPartBody>
    </w:docPart>
    <w:docPart>
      <w:docPartPr>
        <w:name w:val="869CA9338C0AF640906FB545FEB0F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CA175-5219-784B-9AEC-A41EE85440B5}"/>
      </w:docPartPr>
      <w:docPartBody>
        <w:p w:rsidR="00000000" w:rsidRDefault="000B6322">
          <w:pPr>
            <w:pStyle w:val="869CA9338C0AF640906FB545FEB0FAAF"/>
          </w:pPr>
          <w:r w:rsidRPr="00DD5F82">
            <w:t>[Excellent written and oral communication skills?]</w:t>
          </w:r>
        </w:p>
      </w:docPartBody>
    </w:docPart>
    <w:docPart>
      <w:docPartPr>
        <w:name w:val="C8A16A5A961D684D9F6AC6AEBDE1A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1A60-11EC-0D48-8FE3-A1EFC850EBCB}"/>
      </w:docPartPr>
      <w:docPartBody>
        <w:p w:rsidR="00000000" w:rsidRDefault="000B6322">
          <w:pPr>
            <w:pStyle w:val="C8A16A5A961D684D9F6AC6AEBDE1A606"/>
          </w:pPr>
          <w:r w:rsidRPr="00DD5F82">
            <w:t>[A passion to learn and to increase his skills?]</w:t>
          </w:r>
        </w:p>
      </w:docPartBody>
    </w:docPart>
    <w:docPart>
      <w:docPartPr>
        <w:name w:val="B1897D706F10D045B4A8A9AA189B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6B834-CC23-9948-83C4-82A47BCE4063}"/>
      </w:docPartPr>
      <w:docPartBody>
        <w:p w:rsidR="00000000" w:rsidRDefault="000B6322">
          <w:pPr>
            <w:pStyle w:val="B1897D706F10D045B4A8A9AA189B43B0"/>
          </w:pPr>
          <w:r>
            <w:t xml:space="preserve">If so, then you need look </w:t>
          </w:r>
          <w:r>
            <w:t>no further. You will see from my enclosed resume that I meet all of these qualifications and more.</w:t>
          </w:r>
        </w:p>
      </w:docPartBody>
    </w:docPart>
    <w:docPart>
      <w:docPartPr>
        <w:name w:val="15643E4A3EB16A449B8AB94AAED5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A62B7-35E6-8A44-BDF7-A204B2FA0147}"/>
      </w:docPartPr>
      <w:docPartBody>
        <w:p w:rsidR="00000000" w:rsidRDefault="000B6322">
          <w:pPr>
            <w:pStyle w:val="15643E4A3EB16A449B8AB94AAED5F571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76DE5140E9A50C4AB83D8329652F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86E9E-FB28-3340-9C7D-2FCED6FC3815}"/>
      </w:docPartPr>
      <w:docPartBody>
        <w:p w:rsidR="00000000" w:rsidRDefault="000B6322">
          <w:pPr>
            <w:pStyle w:val="76DE5140E9A50C4AB83D8329652F8FCB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2F70B4AFD077A14EA28AFB8D96B4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2DC2-07C1-E543-9BDE-4A1AC483EF7E}"/>
      </w:docPartPr>
      <w:docPartBody>
        <w:p w:rsidR="00000000" w:rsidRDefault="000B6322">
          <w:pPr>
            <w:pStyle w:val="2F70B4AFD077A14EA28AFB8D96B4A39F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 (Body CS)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22"/>
    <w:rsid w:val="000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9CA8875C68AC4E8AB430CFA12DB0A1">
    <w:name w:val="AA9CA8875C68AC4E8AB430CFA12DB0A1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A27FD61D8C70944FBD9287595A83F1BA">
    <w:name w:val="A27FD61D8C70944FBD9287595A83F1BA"/>
  </w:style>
  <w:style w:type="paragraph" w:customStyle="1" w:styleId="8422DF1583E2A44FB7EA2983959217EA">
    <w:name w:val="8422DF1583E2A44FB7EA2983959217EA"/>
  </w:style>
  <w:style w:type="paragraph" w:customStyle="1" w:styleId="3AE135E83322CD4FA9A018D09B916B4A">
    <w:name w:val="3AE135E83322CD4FA9A018D09B916B4A"/>
  </w:style>
  <w:style w:type="paragraph" w:customStyle="1" w:styleId="TextLeft">
    <w:name w:val="TextLeft"/>
    <w:basedOn w:val="Normal"/>
    <w:next w:val="Normal"/>
    <w:uiPriority w:val="4"/>
    <w:qFormat/>
    <w:pPr>
      <w:spacing w:line="288" w:lineRule="auto"/>
      <w:ind w:right="170"/>
      <w:jc w:val="right"/>
    </w:pPr>
    <w:rPr>
      <w:rFonts w:eastAsiaTheme="minorHAnsi"/>
      <w:color w:val="404040" w:themeColor="text1" w:themeTint="BF"/>
      <w:sz w:val="22"/>
    </w:rPr>
  </w:style>
  <w:style w:type="paragraph" w:customStyle="1" w:styleId="7E70791A3E67144DB23427BC5C9E7786">
    <w:name w:val="7E70791A3E67144DB23427BC5C9E7786"/>
  </w:style>
  <w:style w:type="paragraph" w:customStyle="1" w:styleId="97DC0AA4CCA0E0429B2D74026831EA1D">
    <w:name w:val="97DC0AA4CCA0E0429B2D74026831EA1D"/>
  </w:style>
  <w:style w:type="paragraph" w:customStyle="1" w:styleId="2EF3C68F3830FE41835897E87C9BDEBA">
    <w:name w:val="2EF3C68F3830FE41835897E87C9BDEBA"/>
  </w:style>
  <w:style w:type="paragraph" w:customStyle="1" w:styleId="B963B41C0D527C4AA2A0DFD075EEAA07">
    <w:name w:val="B963B41C0D527C4AA2A0DFD075EEAA07"/>
  </w:style>
  <w:style w:type="paragraph" w:customStyle="1" w:styleId="F8177AE64B79CF429B9BA94834D68C16">
    <w:name w:val="F8177AE64B79CF429B9BA94834D68C16"/>
  </w:style>
  <w:style w:type="paragraph" w:customStyle="1" w:styleId="9865A4E0657D224AA044AC0D59D5058E">
    <w:name w:val="9865A4E0657D224AA044AC0D59D5058E"/>
  </w:style>
  <w:style w:type="paragraph" w:customStyle="1" w:styleId="767925B9E06B6044B40EBE624F3AB5CA">
    <w:name w:val="767925B9E06B6044B40EBE624F3AB5CA"/>
  </w:style>
  <w:style w:type="paragraph" w:customStyle="1" w:styleId="FFC8471F402F1B49A6E892B4FDE48619">
    <w:name w:val="FFC8471F402F1B49A6E892B4FDE48619"/>
  </w:style>
  <w:style w:type="paragraph" w:customStyle="1" w:styleId="869CA9338C0AF640906FB545FEB0FAAF">
    <w:name w:val="869CA9338C0AF640906FB545FEB0FAAF"/>
  </w:style>
  <w:style w:type="paragraph" w:customStyle="1" w:styleId="C8A16A5A961D684D9F6AC6AEBDE1A606">
    <w:name w:val="C8A16A5A961D684D9F6AC6AEBDE1A606"/>
  </w:style>
  <w:style w:type="paragraph" w:customStyle="1" w:styleId="B1897D706F10D045B4A8A9AA189B43B0">
    <w:name w:val="B1897D706F10D045B4A8A9AA189B43B0"/>
  </w:style>
  <w:style w:type="paragraph" w:customStyle="1" w:styleId="E64C8C900D10B14C9517DC4007C079AF">
    <w:name w:val="E64C8C900D10B14C9517DC4007C079AF"/>
  </w:style>
  <w:style w:type="paragraph" w:customStyle="1" w:styleId="15643E4A3EB16A449B8AB94AAED5F571">
    <w:name w:val="15643E4A3EB16A449B8AB94AAED5F571"/>
  </w:style>
  <w:style w:type="paragraph" w:customStyle="1" w:styleId="76DE5140E9A50C4AB83D8329652F8FCB">
    <w:name w:val="76DE5140E9A50C4AB83D8329652F8FCB"/>
  </w:style>
  <w:style w:type="paragraph" w:customStyle="1" w:styleId="95F9A34DC95C8B4DB63DA03CAFE14E72">
    <w:name w:val="95F9A34DC95C8B4DB63DA03CAFE14E72"/>
  </w:style>
  <w:style w:type="paragraph" w:customStyle="1" w:styleId="2F70B4AFD077A14EA28AFB8D96B4A39F">
    <w:name w:val="2F70B4AFD077A14EA28AFB8D96B4A39F"/>
  </w:style>
  <w:style w:type="paragraph" w:customStyle="1" w:styleId="23B290E1E1FA9441AFCB6662765E86CB">
    <w:name w:val="23B290E1E1FA9441AFCB6662765E86CB"/>
  </w:style>
  <w:style w:type="paragraph" w:customStyle="1" w:styleId="7AD0047ECDA0E14DAAA9A734DBCD1430">
    <w:name w:val="7AD0047ECDA0E14DAAA9A734DBCD1430"/>
  </w:style>
  <w:style w:type="paragraph" w:customStyle="1" w:styleId="14176CC4002AEB4E9C6529B203D553A7">
    <w:name w:val="14176CC4002AEB4E9C6529B203D553A7"/>
  </w:style>
  <w:style w:type="paragraph" w:customStyle="1" w:styleId="B7C18E920DC77340949E701234D3639A">
    <w:name w:val="B7C18E920DC77340949E701234D3639A"/>
  </w:style>
  <w:style w:type="paragraph" w:customStyle="1" w:styleId="DA2570CF47303D4FA41425C2C33947B4">
    <w:name w:val="DA2570CF47303D4FA41425C2C3394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 .dotx</Template>
  <TotalTime>0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2019-11-06T00:54:00Z</dcterms:created>
  <dcterms:modified xsi:type="dcterms:W3CDTF">2019-11-06T04:58:00Z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