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900"/>
        <w:gridCol w:w="2701"/>
        <w:gridCol w:w="6290"/>
        <w:gridCol w:w="899"/>
      </w:tblGrid>
      <w:tr w:rsidR="00605A5B" w14:paraId="19AA7590" w14:textId="77777777" w:rsidTr="008C1B38">
        <w:trPr>
          <w:trHeight w:val="2285"/>
        </w:trPr>
        <w:tc>
          <w:tcPr>
            <w:tcW w:w="900" w:type="dxa"/>
            <w:tcBorders>
              <w:bottom w:val="single" w:sz="18" w:space="0" w:color="648276" w:themeColor="accent5"/>
            </w:tcBorders>
          </w:tcPr>
          <w:p w14:paraId="3FD6BDCA" w14:textId="77777777" w:rsidR="00605A5B" w:rsidRDefault="00605A5B"/>
        </w:tc>
        <w:tc>
          <w:tcPr>
            <w:tcW w:w="8991" w:type="dxa"/>
            <w:gridSpan w:val="2"/>
            <w:tcBorders>
              <w:bottom w:val="single" w:sz="18" w:space="0" w:color="648276" w:themeColor="accent5"/>
            </w:tcBorders>
          </w:tcPr>
          <w:p w14:paraId="2C3BB3D8" w14:textId="77777777" w:rsidR="00605A5B" w:rsidRPr="008C1B38" w:rsidRDefault="008C1B38" w:rsidP="00605A5B">
            <w:pPr>
              <w:pStyle w:val="Title"/>
              <w:rPr>
                <w:sz w:val="84"/>
                <w:szCs w:val="84"/>
              </w:rPr>
            </w:pPr>
            <w:r w:rsidRPr="008C1B38">
              <w:rPr>
                <w:sz w:val="84"/>
                <w:szCs w:val="84"/>
              </w:rPr>
              <w:t>Judalyn Beth G.</w:t>
            </w:r>
            <w:r w:rsidR="00A77921" w:rsidRPr="008C1B38">
              <w:rPr>
                <w:sz w:val="84"/>
                <w:szCs w:val="84"/>
              </w:rPr>
              <w:t xml:space="preserve"> </w:t>
            </w:r>
            <w:r w:rsidRPr="008C1B38">
              <w:rPr>
                <w:rStyle w:val="Emphasis"/>
                <w:sz w:val="84"/>
                <w:szCs w:val="84"/>
              </w:rPr>
              <w:t>Rivera</w:t>
            </w:r>
          </w:p>
          <w:p w14:paraId="096F278F" w14:textId="77777777" w:rsidR="00605A5B" w:rsidRDefault="008C1B38" w:rsidP="008C1B38">
            <w:pPr>
              <w:pStyle w:val="Subtitle"/>
            </w:pPr>
            <w:r>
              <w:t>Web Developer</w:t>
            </w:r>
            <w:bookmarkStart w:id="0" w:name="_GoBack"/>
            <w:bookmarkEnd w:id="0"/>
          </w:p>
        </w:tc>
        <w:tc>
          <w:tcPr>
            <w:tcW w:w="899" w:type="dxa"/>
            <w:tcBorders>
              <w:bottom w:val="single" w:sz="18" w:space="0" w:color="648276" w:themeColor="accent5"/>
            </w:tcBorders>
          </w:tcPr>
          <w:p w14:paraId="084D545F" w14:textId="77777777" w:rsidR="00605A5B" w:rsidRDefault="00605A5B"/>
        </w:tc>
      </w:tr>
      <w:tr w:rsidR="00605A5B" w14:paraId="2F950C44" w14:textId="77777777" w:rsidTr="008C1B38">
        <w:trPr>
          <w:trHeight w:val="2057"/>
        </w:trPr>
        <w:tc>
          <w:tcPr>
            <w:tcW w:w="3601" w:type="dxa"/>
            <w:gridSpan w:val="2"/>
            <w:tcBorders>
              <w:right w:val="single" w:sz="18" w:space="0" w:color="648276" w:themeColor="accent5"/>
            </w:tcBorders>
          </w:tcPr>
          <w:p w14:paraId="50B09F43" w14:textId="77777777" w:rsidR="00605A5B" w:rsidRPr="00605A5B" w:rsidRDefault="005F3DB9" w:rsidP="00605A5B">
            <w:pPr>
              <w:pStyle w:val="Heading1"/>
            </w:pPr>
            <w:sdt>
              <w:sdtPr>
                <w:id w:val="1604447469"/>
                <w:placeholder>
                  <w:docPart w:val="3B1390230F27BA44903D9555C5095757"/>
                </w:placeholder>
                <w:temporary/>
                <w:showingPlcHdr/>
                <w15:appearance w15:val="hidden"/>
                <w:text/>
              </w:sdtPr>
              <w:sdtEndPr/>
              <w:sdtContent>
                <w:r w:rsidR="00A77921" w:rsidRPr="00605A5B">
                  <w:t>Contact</w:t>
                </w:r>
              </w:sdtContent>
            </w:sdt>
          </w:p>
          <w:p w14:paraId="22DAAF33" w14:textId="77777777" w:rsidR="00C1095A" w:rsidRDefault="008C1B38" w:rsidP="008C1B38">
            <w:pPr>
              <w:pStyle w:val="TextLeft"/>
            </w:pPr>
            <w:r>
              <w:t>62 Liteng, Pacdal</w:t>
            </w:r>
            <w:r>
              <w:br/>
              <w:t>Baguio, Philippines 2600</w:t>
            </w:r>
          </w:p>
          <w:p w14:paraId="3A7FF38C" w14:textId="77777777" w:rsidR="00C1095A" w:rsidRDefault="008C1B38" w:rsidP="00C1095A">
            <w:pPr>
              <w:pStyle w:val="TextLeft"/>
            </w:pPr>
            <w:r>
              <w:t>09071636134</w:t>
            </w:r>
          </w:p>
          <w:p w14:paraId="59AF084A" w14:textId="77777777" w:rsidR="00C1095A" w:rsidRDefault="008C1B38" w:rsidP="00C1095A">
            <w:pPr>
              <w:pStyle w:val="TextLeft"/>
            </w:pPr>
            <w:r>
              <w:t>Judalyn.Rivera.8@gmail.com</w:t>
            </w:r>
          </w:p>
          <w:p w14:paraId="2ADDF532" w14:textId="77777777" w:rsidR="00605A5B" w:rsidRDefault="00605A5B" w:rsidP="00605A5B">
            <w:pPr>
              <w:pStyle w:val="TextLeft"/>
            </w:pPr>
          </w:p>
        </w:tc>
        <w:tc>
          <w:tcPr>
            <w:tcW w:w="7189" w:type="dxa"/>
            <w:gridSpan w:val="2"/>
            <w:tcBorders>
              <w:left w:val="single" w:sz="18" w:space="0" w:color="648276" w:themeColor="accent5"/>
              <w:bottom w:val="single" w:sz="8" w:space="0" w:color="648276" w:themeColor="accent5"/>
            </w:tcBorders>
          </w:tcPr>
          <w:p w14:paraId="201451BD" w14:textId="77777777" w:rsidR="00605A5B" w:rsidRDefault="008C1B38" w:rsidP="00605A5B">
            <w:pPr>
              <w:pStyle w:val="Heading2"/>
            </w:pPr>
            <w:r>
              <w:t>About Me</w:t>
            </w:r>
          </w:p>
          <w:p w14:paraId="46907994" w14:textId="77777777" w:rsidR="00605A5B" w:rsidRPr="006E70D3" w:rsidRDefault="008C1B38" w:rsidP="008C1B38">
            <w:pPr>
              <w:pStyle w:val="TextRight"/>
            </w:pPr>
            <w:r>
              <w:t xml:space="preserve">Bachelor of Science in Information Technology graduate with a few on hands experience in web development for online companies on the Wordpress platform seeking to learn and expand my knowledge in the web development field by offering my services to the company’s future endeavors. </w:t>
            </w:r>
          </w:p>
        </w:tc>
      </w:tr>
      <w:tr w:rsidR="000E1D44" w14:paraId="10C0E7E5" w14:textId="77777777" w:rsidTr="00552DCE">
        <w:trPr>
          <w:trHeight w:val="3985"/>
        </w:trPr>
        <w:tc>
          <w:tcPr>
            <w:tcW w:w="3601" w:type="dxa"/>
            <w:gridSpan w:val="2"/>
            <w:tcBorders>
              <w:right w:val="single" w:sz="18" w:space="0" w:color="648276" w:themeColor="accent5"/>
            </w:tcBorders>
          </w:tcPr>
          <w:p w14:paraId="04045CF5" w14:textId="77777777" w:rsidR="000E1D44" w:rsidRDefault="005F3DB9" w:rsidP="000E1D44">
            <w:pPr>
              <w:pStyle w:val="Heading1"/>
            </w:pPr>
            <w:sdt>
              <w:sdtPr>
                <w:id w:val="1723097672"/>
                <w:placeholder>
                  <w:docPart w:val="50AB2CBC0B6FC64EA27795A5A42FBD2C"/>
                </w:placeholder>
                <w:temporary/>
                <w:showingPlcHdr/>
                <w15:appearance w15:val="hidden"/>
                <w:text/>
              </w:sdtPr>
              <w:sdtEndPr/>
              <w:sdtContent>
                <w:r w:rsidR="00A77921">
                  <w:t>Education</w:t>
                </w:r>
              </w:sdtContent>
            </w:sdt>
          </w:p>
          <w:p w14:paraId="366EC4B9" w14:textId="77777777" w:rsidR="008C1B38" w:rsidRPr="008C1B38" w:rsidRDefault="008C1B38" w:rsidP="008C1B38">
            <w:pPr>
              <w:jc w:val="right"/>
              <w:rPr>
                <w:sz w:val="22"/>
              </w:rPr>
            </w:pPr>
            <w:r w:rsidRPr="008C1B38">
              <w:rPr>
                <w:sz w:val="22"/>
              </w:rPr>
              <w:t>University of Baguio</w:t>
            </w:r>
          </w:p>
          <w:p w14:paraId="527DBD01" w14:textId="77777777" w:rsidR="008C1B38" w:rsidRPr="008C1B38" w:rsidRDefault="008C1B38" w:rsidP="008C1B38">
            <w:pPr>
              <w:jc w:val="right"/>
              <w:rPr>
                <w:sz w:val="22"/>
              </w:rPr>
            </w:pPr>
            <w:r w:rsidRPr="008C1B38">
              <w:rPr>
                <w:sz w:val="22"/>
              </w:rPr>
              <w:t>Baguio, Philippines</w:t>
            </w:r>
          </w:p>
          <w:p w14:paraId="3CC8BA5D" w14:textId="77777777" w:rsidR="008C1B38" w:rsidRPr="008C1B38" w:rsidRDefault="008C1B38" w:rsidP="008C1B38">
            <w:pPr>
              <w:jc w:val="right"/>
              <w:rPr>
                <w:sz w:val="22"/>
              </w:rPr>
            </w:pPr>
            <w:r w:rsidRPr="008C1B38">
              <w:rPr>
                <w:sz w:val="22"/>
              </w:rPr>
              <w:t>Bachelor of Science in Information Technology Major in Software Development</w:t>
            </w:r>
          </w:p>
          <w:p w14:paraId="7BA243F2" w14:textId="77777777" w:rsidR="008C1B38" w:rsidRPr="008C1B38" w:rsidRDefault="008C1B38" w:rsidP="008C1B38">
            <w:pPr>
              <w:jc w:val="right"/>
              <w:rPr>
                <w:sz w:val="22"/>
              </w:rPr>
            </w:pPr>
            <w:r w:rsidRPr="008C1B38">
              <w:rPr>
                <w:sz w:val="22"/>
              </w:rPr>
              <w:t>August 2018 – March 2020</w:t>
            </w:r>
          </w:p>
          <w:p w14:paraId="1B1583AB" w14:textId="77777777" w:rsidR="000E1D44" w:rsidRDefault="000E1D44" w:rsidP="00C1095A">
            <w:pPr>
              <w:pStyle w:val="TextLeft"/>
            </w:pPr>
          </w:p>
          <w:p w14:paraId="2368E834" w14:textId="77777777" w:rsidR="008C1B38" w:rsidRPr="008C1B38" w:rsidRDefault="008C1B38" w:rsidP="008C1B38">
            <w:pPr>
              <w:jc w:val="right"/>
              <w:rPr>
                <w:sz w:val="22"/>
              </w:rPr>
            </w:pPr>
            <w:r w:rsidRPr="008C1B38">
              <w:rPr>
                <w:sz w:val="22"/>
              </w:rPr>
              <w:t>University of Baguio</w:t>
            </w:r>
          </w:p>
          <w:p w14:paraId="0AA0C565" w14:textId="77777777" w:rsidR="008C1B38" w:rsidRPr="008C1B38" w:rsidRDefault="008C1B38" w:rsidP="008C1B38">
            <w:pPr>
              <w:jc w:val="right"/>
              <w:rPr>
                <w:sz w:val="22"/>
              </w:rPr>
            </w:pPr>
            <w:r w:rsidRPr="008C1B38">
              <w:rPr>
                <w:sz w:val="22"/>
              </w:rPr>
              <w:t>Baguio, Philippines</w:t>
            </w:r>
          </w:p>
          <w:p w14:paraId="54C17780" w14:textId="77777777" w:rsidR="008C1B38" w:rsidRPr="008C1B38" w:rsidRDefault="008C1B38" w:rsidP="008C1B38">
            <w:pPr>
              <w:jc w:val="right"/>
              <w:rPr>
                <w:sz w:val="22"/>
              </w:rPr>
            </w:pPr>
            <w:r>
              <w:rPr>
                <w:sz w:val="22"/>
              </w:rPr>
              <w:t>Associate in Computer Technology</w:t>
            </w:r>
            <w:r w:rsidRPr="008C1B38">
              <w:rPr>
                <w:sz w:val="22"/>
              </w:rPr>
              <w:t xml:space="preserve"> Major in </w:t>
            </w:r>
            <w:r>
              <w:rPr>
                <w:sz w:val="22"/>
              </w:rPr>
              <w:t>Multimedia and Web Design</w:t>
            </w:r>
          </w:p>
          <w:p w14:paraId="62E478CC" w14:textId="669447C4" w:rsidR="008C1B38" w:rsidRPr="00552DCE" w:rsidRDefault="008C1B38" w:rsidP="00552DCE">
            <w:pPr>
              <w:jc w:val="right"/>
              <w:rPr>
                <w:sz w:val="22"/>
              </w:rPr>
            </w:pPr>
            <w:r>
              <w:rPr>
                <w:sz w:val="22"/>
              </w:rPr>
              <w:t>August 2016 – May 26, 2018</w:t>
            </w:r>
          </w:p>
        </w:tc>
        <w:tc>
          <w:tcPr>
            <w:tcW w:w="7189" w:type="dxa"/>
            <w:gridSpan w:val="2"/>
            <w:tcBorders>
              <w:left w:val="single" w:sz="18" w:space="0" w:color="648276" w:themeColor="accent5"/>
              <w:bottom w:val="single" w:sz="8" w:space="0" w:color="648276" w:themeColor="accent5"/>
            </w:tcBorders>
          </w:tcPr>
          <w:sdt>
            <w:sdtPr>
              <w:id w:val="-1767221959"/>
              <w:placeholder>
                <w:docPart w:val="4A8FC5A50ABD514AB39D7A138366CBB7"/>
              </w:placeholder>
              <w:temporary/>
              <w:showingPlcHdr/>
              <w15:appearance w15:val="hidden"/>
              <w:text/>
            </w:sdtPr>
            <w:sdtEndPr/>
            <w:sdtContent>
              <w:p w14:paraId="71FB23A4" w14:textId="77777777" w:rsidR="00A77921" w:rsidRDefault="00A77921" w:rsidP="00A77921">
                <w:pPr>
                  <w:pStyle w:val="Heading2"/>
                </w:pPr>
                <w:r>
                  <w:t>Experience</w:t>
                </w:r>
              </w:p>
            </w:sdtContent>
          </w:sdt>
          <w:p w14:paraId="4A933C3E" w14:textId="1C52336B" w:rsidR="000E1D44" w:rsidRDefault="0048569E" w:rsidP="000E1D44">
            <w:pPr>
              <w:pStyle w:val="SmallText"/>
            </w:pPr>
            <w:r>
              <w:t>July – August 2018</w:t>
            </w:r>
          </w:p>
          <w:p w14:paraId="0D7B057F" w14:textId="40E03333" w:rsidR="000E1D44" w:rsidRPr="000E1D44" w:rsidRDefault="0048569E" w:rsidP="000E1D44">
            <w:pPr>
              <w:pStyle w:val="TextRight"/>
            </w:pPr>
            <w:r>
              <w:t>Web Developer</w:t>
            </w:r>
            <w:r w:rsidR="0057534A">
              <w:t xml:space="preserve"> </w:t>
            </w:r>
            <w:r w:rsidR="000E1D44" w:rsidRPr="000E1D44">
              <w:t>•</w:t>
            </w:r>
            <w:r w:rsidR="0057534A">
              <w:t xml:space="preserve"> </w:t>
            </w:r>
            <w:proofErr w:type="spellStart"/>
            <w:r>
              <w:t>Xtreme</w:t>
            </w:r>
            <w:proofErr w:type="spellEnd"/>
            <w:r>
              <w:t xml:space="preserve"> Marketing</w:t>
            </w:r>
          </w:p>
          <w:p w14:paraId="438E8CFD" w14:textId="77777777" w:rsidR="000E1D44" w:rsidRDefault="000E1D44" w:rsidP="000E1D44">
            <w:pPr>
              <w:pStyle w:val="TextRight"/>
              <w:rPr>
                <w:sz w:val="21"/>
              </w:rPr>
            </w:pPr>
          </w:p>
          <w:p w14:paraId="4EC3940F" w14:textId="0AC31DA7" w:rsidR="0057534A" w:rsidRDefault="00552DCE" w:rsidP="0057534A">
            <w:pPr>
              <w:pStyle w:val="SmallText"/>
            </w:pPr>
            <w:r>
              <w:t>January – May 2018</w:t>
            </w:r>
          </w:p>
          <w:p w14:paraId="58917B2C" w14:textId="31B6F6D5" w:rsidR="0048569E" w:rsidRPr="000E1D44" w:rsidRDefault="0048569E" w:rsidP="0048569E">
            <w:pPr>
              <w:pStyle w:val="TextRight"/>
            </w:pPr>
            <w:r>
              <w:t>Internship</w:t>
            </w:r>
            <w:r w:rsidR="0057534A">
              <w:t xml:space="preserve"> </w:t>
            </w:r>
            <w:r w:rsidR="0057534A" w:rsidRPr="000E1D44">
              <w:t xml:space="preserve">• </w:t>
            </w:r>
            <w:r>
              <w:t>Graphic Artist</w:t>
            </w:r>
            <w:r w:rsidR="0057534A">
              <w:t xml:space="preserve"> </w:t>
            </w:r>
            <w:r w:rsidR="0057534A" w:rsidRPr="000E1D44">
              <w:t>•</w:t>
            </w:r>
            <w:r w:rsidR="0057534A">
              <w:t xml:space="preserve"> </w:t>
            </w:r>
            <w:r>
              <w:t>University of Baguio (Philippines)</w:t>
            </w:r>
          </w:p>
          <w:p w14:paraId="602F222C" w14:textId="77777777" w:rsidR="0048569E" w:rsidRDefault="0048569E" w:rsidP="0048569E">
            <w:pPr>
              <w:pStyle w:val="TextRight"/>
              <w:rPr>
                <w:sz w:val="21"/>
              </w:rPr>
            </w:pPr>
            <w:r>
              <w:rPr>
                <w:sz w:val="21"/>
              </w:rPr>
              <w:t xml:space="preserve"> </w:t>
            </w:r>
          </w:p>
          <w:p w14:paraId="0B3ECE00" w14:textId="6A3302E2" w:rsidR="0048569E" w:rsidRDefault="00552DCE" w:rsidP="0048569E">
            <w:pPr>
              <w:pStyle w:val="SmallText"/>
            </w:pPr>
            <w:r>
              <w:t>September 2 – October 17, 2017</w:t>
            </w:r>
          </w:p>
          <w:p w14:paraId="04C7E05A" w14:textId="2EF37CE3" w:rsidR="0048569E" w:rsidRPr="000E1D44" w:rsidRDefault="0048569E" w:rsidP="0048569E">
            <w:pPr>
              <w:pStyle w:val="TextRight"/>
            </w:pPr>
            <w:r>
              <w:t>Remote Dispatcher</w:t>
            </w:r>
            <w:r>
              <w:t xml:space="preserve"> </w:t>
            </w:r>
            <w:r w:rsidRPr="000E1D44">
              <w:t xml:space="preserve">• </w:t>
            </w:r>
            <w:r>
              <w:t>Home Based Employee</w:t>
            </w:r>
            <w:r>
              <w:t xml:space="preserve"> </w:t>
            </w:r>
            <w:r w:rsidRPr="000E1D44">
              <w:t>•</w:t>
            </w:r>
            <w:r>
              <w:t xml:space="preserve"> </w:t>
            </w:r>
            <w:proofErr w:type="spellStart"/>
            <w:r>
              <w:t>Ambulnz</w:t>
            </w:r>
            <w:proofErr w:type="spellEnd"/>
            <w:r>
              <w:t xml:space="preserve"> (NY, USA)</w:t>
            </w:r>
          </w:p>
          <w:p w14:paraId="02F68862" w14:textId="77777777" w:rsidR="0048569E" w:rsidRDefault="0048569E" w:rsidP="0048569E">
            <w:pPr>
              <w:pStyle w:val="TextRight"/>
              <w:rPr>
                <w:sz w:val="21"/>
              </w:rPr>
            </w:pPr>
            <w:r>
              <w:rPr>
                <w:sz w:val="21"/>
              </w:rPr>
              <w:t xml:space="preserve"> </w:t>
            </w:r>
          </w:p>
          <w:p w14:paraId="46DAC71B" w14:textId="70D95576" w:rsidR="0048569E" w:rsidRDefault="00552DCE" w:rsidP="0048569E">
            <w:pPr>
              <w:pStyle w:val="SmallText"/>
            </w:pPr>
            <w:r>
              <w:t>June – August 2007</w:t>
            </w:r>
          </w:p>
          <w:p w14:paraId="4CD48A0D" w14:textId="684A9FD8" w:rsidR="000E1D44" w:rsidRPr="00552DCE" w:rsidRDefault="0048569E" w:rsidP="0048569E">
            <w:pPr>
              <w:pStyle w:val="TextRight"/>
            </w:pPr>
            <w:r>
              <w:t>Record File Assistant</w:t>
            </w:r>
            <w:r>
              <w:t xml:space="preserve"> </w:t>
            </w:r>
            <w:r w:rsidRPr="000E1D44">
              <w:t xml:space="preserve">• </w:t>
            </w:r>
            <w:r>
              <w:t>Part Timer</w:t>
            </w:r>
            <w:r>
              <w:t xml:space="preserve"> </w:t>
            </w:r>
            <w:r w:rsidRPr="000E1D44">
              <w:t>•</w:t>
            </w:r>
            <w:r>
              <w:t xml:space="preserve"> </w:t>
            </w:r>
            <w:r>
              <w:t>St. Barnabas Hospital (Bronx, NY, USA)</w:t>
            </w:r>
          </w:p>
        </w:tc>
      </w:tr>
      <w:tr w:rsidR="00A11850" w14:paraId="20DACEC3" w14:textId="77777777" w:rsidTr="00E070BD">
        <w:trPr>
          <w:trHeight w:val="943"/>
        </w:trPr>
        <w:tc>
          <w:tcPr>
            <w:tcW w:w="3601" w:type="dxa"/>
            <w:gridSpan w:val="2"/>
            <w:vMerge w:val="restart"/>
            <w:tcBorders>
              <w:right w:val="single" w:sz="18" w:space="0" w:color="648276" w:themeColor="accent5"/>
            </w:tcBorders>
          </w:tcPr>
          <w:p w14:paraId="538D077E" w14:textId="77777777" w:rsidR="00A11850" w:rsidRDefault="00A11850" w:rsidP="00A77921">
            <w:pPr>
              <w:pStyle w:val="Heading1"/>
            </w:pPr>
            <w:sdt>
              <w:sdtPr>
                <w:id w:val="-242716918"/>
                <w:placeholder>
                  <w:docPart w:val="90A8701011CBD74CB695E8142DE2AA67"/>
                </w:placeholder>
                <w:temporary/>
                <w:showingPlcHdr/>
                <w15:appearance w15:val="hidden"/>
                <w:text/>
              </w:sdtPr>
              <w:sdtContent>
                <w:r w:rsidRPr="000E1D44">
                  <w:t>Key Skills</w:t>
                </w:r>
              </w:sdtContent>
            </w:sdt>
          </w:p>
          <w:p w14:paraId="64655BAA" w14:textId="77777777" w:rsidR="00A11850" w:rsidRPr="008C1B38" w:rsidRDefault="00A11850" w:rsidP="008C1B38">
            <w:pPr>
              <w:jc w:val="right"/>
              <w:rPr>
                <w:sz w:val="22"/>
              </w:rPr>
            </w:pPr>
            <w:r w:rsidRPr="008C1B38">
              <w:rPr>
                <w:sz w:val="22"/>
              </w:rPr>
              <w:t>Microsoft Office Suite</w:t>
            </w:r>
          </w:p>
          <w:p w14:paraId="1F7A825E" w14:textId="77777777" w:rsidR="00A11850" w:rsidRPr="008C1B38" w:rsidRDefault="00A11850" w:rsidP="008C1B38">
            <w:pPr>
              <w:jc w:val="right"/>
              <w:rPr>
                <w:sz w:val="22"/>
              </w:rPr>
            </w:pPr>
            <w:r w:rsidRPr="008C1B38">
              <w:rPr>
                <w:sz w:val="22"/>
              </w:rPr>
              <w:t>Visual Basic</w:t>
            </w:r>
          </w:p>
          <w:p w14:paraId="39E8226C" w14:textId="77777777" w:rsidR="00A11850" w:rsidRDefault="00A11850" w:rsidP="008C1B38">
            <w:pPr>
              <w:jc w:val="right"/>
              <w:rPr>
                <w:sz w:val="22"/>
              </w:rPr>
            </w:pPr>
            <w:r w:rsidRPr="008C1B38">
              <w:rPr>
                <w:sz w:val="22"/>
              </w:rPr>
              <w:t>Laravel, PHP</w:t>
            </w:r>
          </w:p>
          <w:p w14:paraId="46F73E28" w14:textId="16185109" w:rsidR="00A11850" w:rsidRPr="008C1B38" w:rsidRDefault="00A11850" w:rsidP="008C1B38">
            <w:pPr>
              <w:jc w:val="right"/>
              <w:rPr>
                <w:sz w:val="22"/>
              </w:rPr>
            </w:pPr>
            <w:r>
              <w:rPr>
                <w:sz w:val="22"/>
              </w:rPr>
              <w:t>Joomla, Wordpress</w:t>
            </w:r>
          </w:p>
          <w:p w14:paraId="197D4DA6" w14:textId="77777777" w:rsidR="00A11850" w:rsidRPr="008C1B38" w:rsidRDefault="00A11850" w:rsidP="008C1B38">
            <w:pPr>
              <w:jc w:val="right"/>
              <w:rPr>
                <w:sz w:val="22"/>
              </w:rPr>
            </w:pPr>
            <w:r w:rsidRPr="008C1B38">
              <w:rPr>
                <w:sz w:val="22"/>
              </w:rPr>
              <w:t>Visual Basic, Java Language</w:t>
            </w:r>
          </w:p>
          <w:p w14:paraId="7718868F" w14:textId="77777777" w:rsidR="00A11850" w:rsidRPr="008C1B38" w:rsidRDefault="00A11850" w:rsidP="008C1B38">
            <w:pPr>
              <w:jc w:val="right"/>
              <w:rPr>
                <w:sz w:val="22"/>
              </w:rPr>
            </w:pPr>
            <w:r w:rsidRPr="008C1B38">
              <w:rPr>
                <w:sz w:val="22"/>
              </w:rPr>
              <w:t>Photoshop</w:t>
            </w:r>
          </w:p>
          <w:p w14:paraId="02EF1111" w14:textId="77777777" w:rsidR="00A11850" w:rsidRDefault="00A11850" w:rsidP="0057534A">
            <w:pPr>
              <w:pStyle w:val="TextLeft"/>
            </w:pPr>
          </w:p>
        </w:tc>
        <w:tc>
          <w:tcPr>
            <w:tcW w:w="7189" w:type="dxa"/>
            <w:gridSpan w:val="2"/>
            <w:tcBorders>
              <w:top w:val="single" w:sz="8" w:space="0" w:color="648276" w:themeColor="accent5"/>
              <w:left w:val="single" w:sz="18" w:space="0" w:color="648276" w:themeColor="accent5"/>
              <w:bottom w:val="single" w:sz="8" w:space="0" w:color="648276" w:themeColor="accent5"/>
            </w:tcBorders>
          </w:tcPr>
          <w:p w14:paraId="286E690F" w14:textId="7603868A" w:rsidR="00A11850" w:rsidRDefault="00A11850" w:rsidP="00A77921">
            <w:pPr>
              <w:pStyle w:val="Heading2"/>
            </w:pPr>
            <w:r>
              <w:t>Certificates</w:t>
            </w:r>
          </w:p>
          <w:p w14:paraId="2C00416D" w14:textId="4A33ABB0" w:rsidR="00A11850" w:rsidRDefault="00A11850" w:rsidP="000E1D44">
            <w:pPr>
              <w:pStyle w:val="TextRight"/>
            </w:pPr>
            <w:r>
              <w:rPr>
                <w:w w:val="105"/>
              </w:rPr>
              <w:t>Adobe Associate Certification – April 30, 2018</w:t>
            </w:r>
          </w:p>
        </w:tc>
      </w:tr>
      <w:tr w:rsidR="00A11850" w14:paraId="4FDF7335" w14:textId="77777777" w:rsidTr="008C1B38">
        <w:trPr>
          <w:trHeight w:val="1604"/>
        </w:trPr>
        <w:tc>
          <w:tcPr>
            <w:tcW w:w="3601" w:type="dxa"/>
            <w:gridSpan w:val="2"/>
            <w:vMerge/>
            <w:tcBorders>
              <w:right w:val="single" w:sz="18" w:space="0" w:color="648276" w:themeColor="accent5"/>
            </w:tcBorders>
          </w:tcPr>
          <w:p w14:paraId="053AD25B" w14:textId="77777777" w:rsidR="00A11850" w:rsidRDefault="00A11850"/>
        </w:tc>
        <w:tc>
          <w:tcPr>
            <w:tcW w:w="7189" w:type="dxa"/>
            <w:gridSpan w:val="2"/>
            <w:tcBorders>
              <w:left w:val="single" w:sz="18" w:space="0" w:color="648276" w:themeColor="accent5"/>
              <w:bottom w:val="single" w:sz="8" w:space="0" w:color="648276" w:themeColor="accent5"/>
            </w:tcBorders>
          </w:tcPr>
          <w:sdt>
            <w:sdtPr>
              <w:id w:val="727186010"/>
              <w:placeholder>
                <w:docPart w:val="D0443766A39CBF409BA80D36BAA26AF4"/>
              </w:placeholder>
              <w:temporary/>
              <w:showingPlcHdr/>
              <w15:appearance w15:val="hidden"/>
              <w:text/>
            </w:sdtPr>
            <w:sdtContent>
              <w:p w14:paraId="3CA4936C" w14:textId="77777777" w:rsidR="00A11850" w:rsidRDefault="00A11850" w:rsidP="0057534A">
                <w:pPr>
                  <w:pStyle w:val="Heading2"/>
                </w:pPr>
                <w:r>
                  <w:t>Leadership</w:t>
                </w:r>
              </w:p>
            </w:sdtContent>
          </w:sdt>
          <w:p w14:paraId="10B87014" w14:textId="77777777" w:rsidR="00A11850" w:rsidRPr="004322DF" w:rsidRDefault="00A11850" w:rsidP="008C1B38">
            <w:pPr>
              <w:rPr>
                <w:rFonts w:cs="Times New Roman"/>
                <w:color w:val="404040" w:themeColor="text1" w:themeTint="BF"/>
                <w:w w:val="105"/>
                <w:sz w:val="22"/>
              </w:rPr>
            </w:pPr>
            <w:r w:rsidRPr="004322DF">
              <w:rPr>
                <w:rFonts w:cs="Times New Roman"/>
                <w:color w:val="404040" w:themeColor="text1" w:themeTint="BF"/>
                <w:w w:val="105"/>
                <w:sz w:val="22"/>
              </w:rPr>
              <w:t>University of Baguio – Developers Society</w:t>
            </w:r>
          </w:p>
          <w:p w14:paraId="0EB05A94" w14:textId="77777777" w:rsidR="00A11850" w:rsidRPr="004322DF" w:rsidRDefault="00A11850" w:rsidP="008C1B38">
            <w:pPr>
              <w:rPr>
                <w:rFonts w:cs="Times New Roman"/>
                <w:color w:val="404040" w:themeColor="text1" w:themeTint="BF"/>
                <w:w w:val="105"/>
                <w:sz w:val="22"/>
              </w:rPr>
            </w:pPr>
            <w:r w:rsidRPr="004322DF">
              <w:rPr>
                <w:rFonts w:cs="Times New Roman"/>
                <w:color w:val="404040" w:themeColor="text1" w:themeTint="BF"/>
                <w:w w:val="105"/>
                <w:sz w:val="22"/>
              </w:rPr>
              <w:t>External Vice President</w:t>
            </w:r>
          </w:p>
          <w:p w14:paraId="1E8F92CB" w14:textId="77777777" w:rsidR="00A11850" w:rsidRPr="004322DF" w:rsidRDefault="00A11850" w:rsidP="008C1B38">
            <w:pPr>
              <w:rPr>
                <w:rFonts w:cs="Times New Roman"/>
                <w:color w:val="404040" w:themeColor="text1" w:themeTint="BF"/>
                <w:w w:val="105"/>
                <w:sz w:val="22"/>
              </w:rPr>
            </w:pPr>
            <w:r w:rsidRPr="004322DF">
              <w:rPr>
                <w:rFonts w:cs="Times New Roman"/>
                <w:color w:val="404040" w:themeColor="text1" w:themeTint="BF"/>
                <w:w w:val="105"/>
                <w:sz w:val="22"/>
              </w:rPr>
              <w:t xml:space="preserve">Responsibilities: </w:t>
            </w:r>
          </w:p>
          <w:p w14:paraId="04FF43FA" w14:textId="77777777" w:rsidR="00A11850" w:rsidRPr="008C1B38" w:rsidRDefault="00A11850" w:rsidP="008C1B38">
            <w:pPr>
              <w:pStyle w:val="ListParagraph"/>
              <w:numPr>
                <w:ilvl w:val="0"/>
                <w:numId w:val="1"/>
              </w:numPr>
              <w:rPr>
                <w:rFonts w:cs="Times New Roman"/>
                <w:color w:val="404040" w:themeColor="text1" w:themeTint="BF"/>
                <w:w w:val="105"/>
                <w:sz w:val="22"/>
              </w:rPr>
            </w:pPr>
            <w:r w:rsidRPr="008C1B38">
              <w:rPr>
                <w:rFonts w:cs="Times New Roman"/>
                <w:color w:val="404040" w:themeColor="text1" w:themeTint="BF"/>
                <w:w w:val="105"/>
                <w:sz w:val="22"/>
              </w:rPr>
              <w:t>Communication with event coordinators outside of school campus</w:t>
            </w:r>
          </w:p>
        </w:tc>
      </w:tr>
      <w:tr w:rsidR="00A11850" w14:paraId="5434485F" w14:textId="77777777" w:rsidTr="008C1B38">
        <w:trPr>
          <w:trHeight w:val="149"/>
        </w:trPr>
        <w:tc>
          <w:tcPr>
            <w:tcW w:w="3601" w:type="dxa"/>
            <w:gridSpan w:val="2"/>
            <w:vMerge/>
            <w:tcBorders>
              <w:right w:val="single" w:sz="18" w:space="0" w:color="648276" w:themeColor="accent5"/>
            </w:tcBorders>
          </w:tcPr>
          <w:p w14:paraId="4A53AA98" w14:textId="77777777" w:rsidR="00A11850" w:rsidRDefault="00A11850"/>
        </w:tc>
        <w:tc>
          <w:tcPr>
            <w:tcW w:w="7189" w:type="dxa"/>
            <w:gridSpan w:val="2"/>
            <w:tcBorders>
              <w:left w:val="single" w:sz="18" w:space="0" w:color="648276" w:themeColor="accent5"/>
            </w:tcBorders>
          </w:tcPr>
          <w:sdt>
            <w:sdtPr>
              <w:id w:val="-465741575"/>
              <w:placeholder>
                <w:docPart w:val="E705DD4C55253A4EABA6712A455B7E4A"/>
              </w:placeholder>
              <w:temporary/>
              <w:showingPlcHdr/>
              <w15:appearance w15:val="hidden"/>
              <w:text/>
            </w:sdtPr>
            <w:sdtContent>
              <w:p w14:paraId="06C46A1B" w14:textId="77777777" w:rsidR="00A11850" w:rsidRDefault="00A11850" w:rsidP="00A77921">
                <w:pPr>
                  <w:pStyle w:val="Heading2"/>
                </w:pPr>
                <w:r w:rsidRPr="000E1D44">
                  <w:t>References</w:t>
                </w:r>
              </w:p>
            </w:sdtContent>
          </w:sdt>
          <w:sdt>
            <w:sdtPr>
              <w:rPr>
                <w:w w:val="105"/>
              </w:rPr>
              <w:id w:val="-408077227"/>
              <w:placeholder>
                <w:docPart w:val="1D734F9E7987FC459040006A51376E49"/>
              </w:placeholder>
              <w:temporary/>
              <w:showingPlcHdr/>
              <w15:appearance w15:val="hidden"/>
              <w:text/>
            </w:sdtPr>
            <w:sdtContent>
              <w:p w14:paraId="38273BF7" w14:textId="77777777" w:rsidR="00A11850" w:rsidRPr="000E1D44" w:rsidRDefault="00A11850" w:rsidP="0057534A">
                <w:pPr>
                  <w:pStyle w:val="TextRight"/>
                </w:pPr>
                <w:r w:rsidRPr="000E1D44">
                  <w:t>[Available upon request.]</w:t>
                </w:r>
              </w:p>
            </w:sdtContent>
          </w:sdt>
        </w:tc>
      </w:tr>
    </w:tbl>
    <w:p w14:paraId="74C955F3" w14:textId="77777777" w:rsidR="00C55D85" w:rsidRDefault="00C55D85"/>
    <w:sectPr w:rsidR="00C55D85" w:rsidSect="00F4501B">
      <w:footerReference w:type="default" r:id="rId11"/>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A0129" w14:textId="77777777" w:rsidR="005F3DB9" w:rsidRDefault="005F3DB9" w:rsidP="00F316AD">
      <w:r>
        <w:separator/>
      </w:r>
    </w:p>
  </w:endnote>
  <w:endnote w:type="continuationSeparator" w:id="0">
    <w:p w14:paraId="6F4B683D" w14:textId="77777777" w:rsidR="005F3DB9" w:rsidRDefault="005F3DB9"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New Roman (Body CS)">
    <w:altName w:val="Times New Roman"/>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08089" w14:textId="77777777" w:rsidR="000E1D44" w:rsidRDefault="000E1D44">
    <w:pPr>
      <w:pStyle w:val="Footer"/>
    </w:pPr>
    <w:r>
      <w:rPr>
        <w:noProof/>
      </w:rPr>
      <mc:AlternateContent>
        <mc:Choice Requires="wps">
          <w:drawing>
            <wp:anchor distT="0" distB="0" distL="114300" distR="114300" simplePos="0" relativeHeight="251659264" behindDoc="0" locked="0" layoutInCell="1" allowOverlap="1" wp14:anchorId="656659FD" wp14:editId="229725B7">
              <wp:simplePos x="0" y="0"/>
              <wp:positionH relativeFrom="page">
                <wp:posOffset>457200</wp:posOffset>
              </wp:positionH>
              <wp:positionV relativeFrom="page">
                <wp:posOffset>9593580</wp:posOffset>
              </wp:positionV>
              <wp:extent cx="6850380" cy="458470"/>
              <wp:effectExtent l="0" t="0" r="0" b="0"/>
              <wp:wrapNone/>
              <wp:docPr id="1" name="Rectangle 2">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0380" cy="45847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CEA8A" id="Rectangle 2" o:spid="_x0000_s1026" style="position:absolute;margin-left:36pt;margin-top:755.4pt;width:539.4pt;height:3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" fillcolor="#648276 [3208]" stroked="f">
              <v:path arrowok="t"/>
              <w10:wrap anchorx="page" anchory="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D86CD" w14:textId="77777777" w:rsidR="005F3DB9" w:rsidRDefault="005F3DB9" w:rsidP="00F316AD">
      <w:r>
        <w:separator/>
      </w:r>
    </w:p>
  </w:footnote>
  <w:footnote w:type="continuationSeparator" w:id="0">
    <w:p w14:paraId="36F54ACD" w14:textId="77777777" w:rsidR="005F3DB9" w:rsidRDefault="005F3DB9" w:rsidP="00F316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7B5FC1"/>
    <w:multiLevelType w:val="hybridMultilevel"/>
    <w:tmpl w:val="6E86A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B38"/>
    <w:rsid w:val="000E1D44"/>
    <w:rsid w:val="0020696E"/>
    <w:rsid w:val="002356A2"/>
    <w:rsid w:val="002D12DA"/>
    <w:rsid w:val="003019B2"/>
    <w:rsid w:val="0034688D"/>
    <w:rsid w:val="0040233B"/>
    <w:rsid w:val="0048569E"/>
    <w:rsid w:val="00511A6E"/>
    <w:rsid w:val="00552DCE"/>
    <w:rsid w:val="0057534A"/>
    <w:rsid w:val="005F3DB9"/>
    <w:rsid w:val="00605A5B"/>
    <w:rsid w:val="006C60E6"/>
    <w:rsid w:val="006E70D3"/>
    <w:rsid w:val="007B0F94"/>
    <w:rsid w:val="008C1B38"/>
    <w:rsid w:val="008F7D79"/>
    <w:rsid w:val="009C1999"/>
    <w:rsid w:val="00A11850"/>
    <w:rsid w:val="00A77921"/>
    <w:rsid w:val="00B575FB"/>
    <w:rsid w:val="00BA3D1D"/>
    <w:rsid w:val="00BB3703"/>
    <w:rsid w:val="00C1095A"/>
    <w:rsid w:val="00C55D85"/>
    <w:rsid w:val="00CA2273"/>
    <w:rsid w:val="00CD50FD"/>
    <w:rsid w:val="00D47124"/>
    <w:rsid w:val="00DD5D7B"/>
    <w:rsid w:val="00E070BD"/>
    <w:rsid w:val="00F316AD"/>
    <w:rsid w:val="00F45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24A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7"/>
    <w:qFormat/>
    <w:rsid w:val="0034688D"/>
    <w:rPr>
      <w:color w:val="000000" w:themeColor="text1"/>
    </w:rPr>
  </w:style>
  <w:style w:type="paragraph" w:styleId="Heading1">
    <w:name w:val="heading 1"/>
    <w:basedOn w:val="Normal"/>
    <w:next w:val="Normal"/>
    <w:link w:val="Heading1Char"/>
    <w:uiPriority w:val="2"/>
    <w:qFormat/>
    <w:rsid w:val="00A77921"/>
    <w:pPr>
      <w:spacing w:before="120" w:after="120"/>
      <w:jc w:val="right"/>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A77921"/>
    <w:pPr>
      <w:spacing w:before="120" w:after="120"/>
      <w:outlineLvl w:val="1"/>
    </w:pPr>
    <w:rPr>
      <w:rFonts w:asciiTheme="majorHAnsi" w:hAnsiTheme="majorHAnsi"/>
      <w:b/>
      <w:color w:val="648276" w:themeColor="accent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F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57534A"/>
    <w:pPr>
      <w:spacing w:before="120" w:after="120"/>
    </w:pPr>
    <w:rPr>
      <w:rFonts w:asciiTheme="majorHAnsi" w:hAnsiTheme="majorHAnsi" w:cs="Times New Roman (Body CS)"/>
      <w:sz w:val="90"/>
    </w:rPr>
  </w:style>
  <w:style w:type="character" w:customStyle="1" w:styleId="TitleChar">
    <w:name w:val="Title Char"/>
    <w:basedOn w:val="DefaultParagraphFont"/>
    <w:link w:val="Title"/>
    <w:rsid w:val="0057534A"/>
    <w:rPr>
      <w:rFonts w:asciiTheme="majorHAnsi" w:hAnsiTheme="majorHAnsi" w:cs="Times New Roman (Body CS)"/>
      <w:color w:val="000000" w:themeColor="text1"/>
      <w:sz w:val="90"/>
    </w:rPr>
  </w:style>
  <w:style w:type="paragraph" w:styleId="Subtitle">
    <w:name w:val="Subtitle"/>
    <w:basedOn w:val="Normal"/>
    <w:next w:val="Normal"/>
    <w:link w:val="SubtitleChar"/>
    <w:uiPriority w:val="1"/>
    <w:qFormat/>
    <w:rsid w:val="00A77921"/>
    <w:pPr>
      <w:spacing w:before="120" w:after="120"/>
    </w:pPr>
    <w:rPr>
      <w:rFonts w:asciiTheme="majorHAnsi" w:hAnsiTheme="majorHAnsi" w:cs="Times New Roman (Body CS)"/>
      <w:b/>
      <w:sz w:val="44"/>
    </w:rPr>
  </w:style>
  <w:style w:type="character" w:customStyle="1" w:styleId="SubtitleChar">
    <w:name w:val="Subtitle Char"/>
    <w:basedOn w:val="DefaultParagraphFont"/>
    <w:link w:val="Subtitle"/>
    <w:uiPriority w:val="1"/>
    <w:rsid w:val="0057534A"/>
    <w:rPr>
      <w:rFonts w:asciiTheme="majorHAnsi" w:hAnsiTheme="majorHAnsi" w:cs="Times New Roman (Body CS)"/>
      <w:b/>
      <w:color w:val="000000" w:themeColor="text1"/>
      <w:sz w:val="44"/>
    </w:rPr>
  </w:style>
  <w:style w:type="character" w:customStyle="1" w:styleId="Heading1Char">
    <w:name w:val="Heading 1 Char"/>
    <w:basedOn w:val="DefaultParagraphFont"/>
    <w:link w:val="Heading1"/>
    <w:uiPriority w:val="2"/>
    <w:rsid w:val="0057534A"/>
    <w:rPr>
      <w:rFonts w:asciiTheme="majorHAnsi" w:hAnsiTheme="majorHAnsi" w:cs="Times New Roman (Body CS)"/>
      <w:b/>
      <w:color w:val="648276" w:themeColor="accent5"/>
      <w:sz w:val="28"/>
    </w:rPr>
  </w:style>
  <w:style w:type="paragraph" w:customStyle="1" w:styleId="TextLeft">
    <w:name w:val="TextLeft"/>
    <w:basedOn w:val="Normal"/>
    <w:next w:val="Normal"/>
    <w:uiPriority w:val="4"/>
    <w:qFormat/>
    <w:rsid w:val="00605A5B"/>
    <w:pPr>
      <w:spacing w:line="288" w:lineRule="auto"/>
      <w:jc w:val="right"/>
    </w:pPr>
    <w:rPr>
      <w:color w:val="404040" w:themeColor="text1" w:themeTint="BF"/>
      <w:sz w:val="22"/>
    </w:rPr>
  </w:style>
  <w:style w:type="character" w:customStyle="1" w:styleId="Heading2Char">
    <w:name w:val="Heading 2 Char"/>
    <w:basedOn w:val="DefaultParagraphFont"/>
    <w:link w:val="Heading2"/>
    <w:uiPriority w:val="3"/>
    <w:rsid w:val="0057534A"/>
    <w:rPr>
      <w:rFonts w:asciiTheme="majorHAnsi" w:hAnsiTheme="majorHAnsi"/>
      <w:b/>
      <w:color w:val="648276" w:themeColor="accent5"/>
      <w:sz w:val="28"/>
    </w:rPr>
  </w:style>
  <w:style w:type="paragraph" w:customStyle="1" w:styleId="SmallText">
    <w:name w:val="SmallText"/>
    <w:basedOn w:val="Normal"/>
    <w:next w:val="Normal"/>
    <w:uiPriority w:val="6"/>
    <w:qFormat/>
    <w:rsid w:val="0040233B"/>
    <w:rPr>
      <w:i/>
      <w:color w:val="404040" w:themeColor="text1" w:themeTint="BF"/>
      <w:sz w:val="20"/>
    </w:rPr>
  </w:style>
  <w:style w:type="paragraph" w:customStyle="1" w:styleId="TextRight">
    <w:name w:val="TextRight"/>
    <w:basedOn w:val="Normal"/>
    <w:next w:val="Normal"/>
    <w:uiPriority w:val="5"/>
    <w:qFormat/>
    <w:rsid w:val="00605A5B"/>
    <w:pPr>
      <w:spacing w:line="288" w:lineRule="auto"/>
    </w:pPr>
    <w:rPr>
      <w:rFonts w:cs="Times New Roman (Body CS)"/>
      <w:color w:val="404040" w:themeColor="text1" w:themeTint="BF"/>
      <w:sz w:val="22"/>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qFormat/>
    <w:rsid w:val="0034688D"/>
    <w:rPr>
      <w:color w:val="648276" w:themeColor="accent5"/>
    </w:rPr>
  </w:style>
  <w:style w:type="paragraph" w:styleId="ListParagraph">
    <w:name w:val="List Paragraph"/>
    <w:basedOn w:val="Normal"/>
    <w:uiPriority w:val="34"/>
    <w:semiHidden/>
    <w:qFormat/>
    <w:rsid w:val="008C1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udalynrivera/Documents/templates/Basic%20modern%20resu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1390230F27BA44903D9555C5095757"/>
        <w:category>
          <w:name w:val="General"/>
          <w:gallery w:val="placeholder"/>
        </w:category>
        <w:types>
          <w:type w:val="bbPlcHdr"/>
        </w:types>
        <w:behaviors>
          <w:behavior w:val="content"/>
        </w:behaviors>
        <w:guid w:val="{83E7D04C-9FB0-864E-AE29-33D48AEFA1A4}"/>
      </w:docPartPr>
      <w:docPartBody>
        <w:p w:rsidR="00404D76" w:rsidRDefault="00281496">
          <w:pPr>
            <w:pStyle w:val="3B1390230F27BA44903D9555C5095757"/>
          </w:pPr>
          <w:r w:rsidRPr="00605A5B">
            <w:t>Contact</w:t>
          </w:r>
        </w:p>
      </w:docPartBody>
    </w:docPart>
    <w:docPart>
      <w:docPartPr>
        <w:name w:val="50AB2CBC0B6FC64EA27795A5A42FBD2C"/>
        <w:category>
          <w:name w:val="General"/>
          <w:gallery w:val="placeholder"/>
        </w:category>
        <w:types>
          <w:type w:val="bbPlcHdr"/>
        </w:types>
        <w:behaviors>
          <w:behavior w:val="content"/>
        </w:behaviors>
        <w:guid w:val="{66B94D04-478D-6A4D-B692-5803A0A399D8}"/>
      </w:docPartPr>
      <w:docPartBody>
        <w:p w:rsidR="00404D76" w:rsidRDefault="00281496">
          <w:pPr>
            <w:pStyle w:val="50AB2CBC0B6FC64EA27795A5A42FBD2C"/>
          </w:pPr>
          <w:r>
            <w:t>Education</w:t>
          </w:r>
        </w:p>
      </w:docPartBody>
    </w:docPart>
    <w:docPart>
      <w:docPartPr>
        <w:name w:val="4A8FC5A50ABD514AB39D7A138366CBB7"/>
        <w:category>
          <w:name w:val="General"/>
          <w:gallery w:val="placeholder"/>
        </w:category>
        <w:types>
          <w:type w:val="bbPlcHdr"/>
        </w:types>
        <w:behaviors>
          <w:behavior w:val="content"/>
        </w:behaviors>
        <w:guid w:val="{4F4801AE-6BE7-9C4C-A777-BA4AA37B4940}"/>
      </w:docPartPr>
      <w:docPartBody>
        <w:p w:rsidR="00404D76" w:rsidRDefault="00281496">
          <w:pPr>
            <w:pStyle w:val="4A8FC5A50ABD514AB39D7A138366CBB7"/>
          </w:pPr>
          <w:r>
            <w:t>Experience</w:t>
          </w:r>
        </w:p>
      </w:docPartBody>
    </w:docPart>
    <w:docPart>
      <w:docPartPr>
        <w:name w:val="90A8701011CBD74CB695E8142DE2AA67"/>
        <w:category>
          <w:name w:val="General"/>
          <w:gallery w:val="placeholder"/>
        </w:category>
        <w:types>
          <w:type w:val="bbPlcHdr"/>
        </w:types>
        <w:behaviors>
          <w:behavior w:val="content"/>
        </w:behaviors>
        <w:guid w:val="{F07C2BA3-FFEC-1949-9488-C561B8B05C65}"/>
      </w:docPartPr>
      <w:docPartBody>
        <w:p w:rsidR="00000000" w:rsidRDefault="00404D76" w:rsidP="00404D76">
          <w:pPr>
            <w:pStyle w:val="90A8701011CBD74CB695E8142DE2AA67"/>
          </w:pPr>
          <w:r w:rsidRPr="000E1D44">
            <w:t>Key Skills</w:t>
          </w:r>
        </w:p>
      </w:docPartBody>
    </w:docPart>
    <w:docPart>
      <w:docPartPr>
        <w:name w:val="D0443766A39CBF409BA80D36BAA26AF4"/>
        <w:category>
          <w:name w:val="General"/>
          <w:gallery w:val="placeholder"/>
        </w:category>
        <w:types>
          <w:type w:val="bbPlcHdr"/>
        </w:types>
        <w:behaviors>
          <w:behavior w:val="content"/>
        </w:behaviors>
        <w:guid w:val="{A6898CEA-865A-8942-AE90-23EB404952FC}"/>
      </w:docPartPr>
      <w:docPartBody>
        <w:p w:rsidR="00000000" w:rsidRDefault="00404D76" w:rsidP="00404D76">
          <w:pPr>
            <w:pStyle w:val="D0443766A39CBF409BA80D36BAA26AF4"/>
          </w:pPr>
          <w:r>
            <w:t>Leadership</w:t>
          </w:r>
        </w:p>
      </w:docPartBody>
    </w:docPart>
    <w:docPart>
      <w:docPartPr>
        <w:name w:val="E705DD4C55253A4EABA6712A455B7E4A"/>
        <w:category>
          <w:name w:val="General"/>
          <w:gallery w:val="placeholder"/>
        </w:category>
        <w:types>
          <w:type w:val="bbPlcHdr"/>
        </w:types>
        <w:behaviors>
          <w:behavior w:val="content"/>
        </w:behaviors>
        <w:guid w:val="{697FC94F-4A34-9343-BBA6-9953679F5D59}"/>
      </w:docPartPr>
      <w:docPartBody>
        <w:p w:rsidR="00000000" w:rsidRDefault="00404D76" w:rsidP="00404D76">
          <w:pPr>
            <w:pStyle w:val="E705DD4C55253A4EABA6712A455B7E4A"/>
          </w:pPr>
          <w:r w:rsidRPr="000E1D44">
            <w:t>References</w:t>
          </w:r>
        </w:p>
      </w:docPartBody>
    </w:docPart>
    <w:docPart>
      <w:docPartPr>
        <w:name w:val="1D734F9E7987FC459040006A51376E49"/>
        <w:category>
          <w:name w:val="General"/>
          <w:gallery w:val="placeholder"/>
        </w:category>
        <w:types>
          <w:type w:val="bbPlcHdr"/>
        </w:types>
        <w:behaviors>
          <w:behavior w:val="content"/>
        </w:behaviors>
        <w:guid w:val="{4391A0C1-AF88-9A45-93DB-96BDDABA2CBC}"/>
      </w:docPartPr>
      <w:docPartBody>
        <w:p w:rsidR="00000000" w:rsidRDefault="00404D76" w:rsidP="00404D76">
          <w:pPr>
            <w:pStyle w:val="1D734F9E7987FC459040006A51376E49"/>
          </w:pPr>
          <w:r w:rsidRPr="000E1D44">
            <w:t>[Available upon request.]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New Roman (Body CS)">
    <w:altName w:val="Times New Roman"/>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496"/>
    <w:rsid w:val="00281496"/>
    <w:rsid w:val="00404D76"/>
    <w:rsid w:val="00EA5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5C305F2049B842A22134EB50D9F28E">
    <w:name w:val="0E5C305F2049B842A22134EB50D9F28E"/>
  </w:style>
  <w:style w:type="character" w:styleId="Emphasis">
    <w:name w:val="Emphasis"/>
    <w:uiPriority w:val="20"/>
    <w:qFormat/>
    <w:rPr>
      <w:color w:val="4472C4" w:themeColor="accent5"/>
    </w:rPr>
  </w:style>
  <w:style w:type="paragraph" w:customStyle="1" w:styleId="DAC8F56F2D87454EBC2B8D0B45A108A9">
    <w:name w:val="DAC8F56F2D87454EBC2B8D0B45A108A9"/>
  </w:style>
  <w:style w:type="paragraph" w:customStyle="1" w:styleId="6618198BE204AA43B978A3AB7C9A724B">
    <w:name w:val="6618198BE204AA43B978A3AB7C9A724B"/>
  </w:style>
  <w:style w:type="paragraph" w:customStyle="1" w:styleId="3B1390230F27BA44903D9555C5095757">
    <w:name w:val="3B1390230F27BA44903D9555C5095757"/>
  </w:style>
  <w:style w:type="paragraph" w:customStyle="1" w:styleId="TextLeft">
    <w:name w:val="TextLeft"/>
    <w:basedOn w:val="Normal"/>
    <w:next w:val="Normal"/>
    <w:uiPriority w:val="4"/>
    <w:qFormat/>
    <w:pPr>
      <w:spacing w:line="288" w:lineRule="auto"/>
      <w:jc w:val="right"/>
    </w:pPr>
    <w:rPr>
      <w:rFonts w:eastAsiaTheme="minorHAnsi"/>
      <w:color w:val="404040" w:themeColor="text1" w:themeTint="BF"/>
      <w:sz w:val="22"/>
    </w:rPr>
  </w:style>
  <w:style w:type="paragraph" w:customStyle="1" w:styleId="1EF70C916C9DEC4C98916D7A77A05127">
    <w:name w:val="1EF70C916C9DEC4C98916D7A77A05127"/>
  </w:style>
  <w:style w:type="paragraph" w:customStyle="1" w:styleId="F80331A0BACEDE40BB05672D76204B8E">
    <w:name w:val="F80331A0BACEDE40BB05672D76204B8E"/>
  </w:style>
  <w:style w:type="paragraph" w:customStyle="1" w:styleId="3FE74BFB67565145AD742391020D59D1">
    <w:name w:val="3FE74BFB67565145AD742391020D59D1"/>
  </w:style>
  <w:style w:type="paragraph" w:customStyle="1" w:styleId="2BF98F6805A29E43807630DDBC7442FC">
    <w:name w:val="2BF98F6805A29E43807630DDBC7442FC"/>
  </w:style>
  <w:style w:type="paragraph" w:customStyle="1" w:styleId="1C1ACF563D33D24EBD893C330E709520">
    <w:name w:val="1C1ACF563D33D24EBD893C330E709520"/>
  </w:style>
  <w:style w:type="paragraph" w:customStyle="1" w:styleId="50AB2CBC0B6FC64EA27795A5A42FBD2C">
    <w:name w:val="50AB2CBC0B6FC64EA27795A5A42FBD2C"/>
  </w:style>
  <w:style w:type="paragraph" w:customStyle="1" w:styleId="F7EBC00DA4CECE43BDF34B2C30A51239">
    <w:name w:val="F7EBC00DA4CECE43BDF34B2C30A51239"/>
  </w:style>
  <w:style w:type="paragraph" w:customStyle="1" w:styleId="4A8FC5A50ABD514AB39D7A138366CBB7">
    <w:name w:val="4A8FC5A50ABD514AB39D7A138366CBB7"/>
  </w:style>
  <w:style w:type="paragraph" w:customStyle="1" w:styleId="3174F386F02E3145886D9B4080191D9C">
    <w:name w:val="3174F386F02E3145886D9B4080191D9C"/>
  </w:style>
  <w:style w:type="paragraph" w:customStyle="1" w:styleId="012A81D2C2CD1C41B53ABBF07C63D8E4">
    <w:name w:val="012A81D2C2CD1C41B53ABBF07C63D8E4"/>
  </w:style>
  <w:style w:type="paragraph" w:customStyle="1" w:styleId="F3A9DE7ED1BC1946995C5E55B3CD7FA0">
    <w:name w:val="F3A9DE7ED1BC1946995C5E55B3CD7FA0"/>
  </w:style>
  <w:style w:type="paragraph" w:customStyle="1" w:styleId="FED3CB6E40B06640910088B2C677987D">
    <w:name w:val="FED3CB6E40B06640910088B2C677987D"/>
  </w:style>
  <w:style w:type="paragraph" w:customStyle="1" w:styleId="0DAD7701D07A864280B4AC5AA12E5E12">
    <w:name w:val="0DAD7701D07A864280B4AC5AA12E5E12"/>
  </w:style>
  <w:style w:type="paragraph" w:customStyle="1" w:styleId="7C7C1805265C444285F345E726E5B6F4">
    <w:name w:val="7C7C1805265C444285F345E726E5B6F4"/>
  </w:style>
  <w:style w:type="paragraph" w:customStyle="1" w:styleId="2DA1DD70120FC948B7D8C8F48F7D4B52">
    <w:name w:val="2DA1DD70120FC948B7D8C8F48F7D4B52"/>
  </w:style>
  <w:style w:type="paragraph" w:customStyle="1" w:styleId="1E4C9F1BE25D0A48A4E24D7722A06AE7">
    <w:name w:val="1E4C9F1BE25D0A48A4E24D7722A06AE7"/>
  </w:style>
  <w:style w:type="paragraph" w:customStyle="1" w:styleId="1CF85B468803E44F8EB3DAF813D73843">
    <w:name w:val="1CF85B468803E44F8EB3DAF813D73843"/>
  </w:style>
  <w:style w:type="paragraph" w:customStyle="1" w:styleId="A7A11697F4234A40AFA4E79C5423265E">
    <w:name w:val="A7A11697F4234A40AFA4E79C5423265E"/>
  </w:style>
  <w:style w:type="paragraph" w:customStyle="1" w:styleId="6C3FB99107C3504DB4280B33D86DE881">
    <w:name w:val="6C3FB99107C3504DB4280B33D86DE881"/>
  </w:style>
  <w:style w:type="paragraph" w:customStyle="1" w:styleId="1537DE54172B8E4982E7F4B6E6B16714">
    <w:name w:val="1537DE54172B8E4982E7F4B6E6B16714"/>
  </w:style>
  <w:style w:type="paragraph" w:customStyle="1" w:styleId="6925EA61EE985748A328F86DC6607F88">
    <w:name w:val="6925EA61EE985748A328F86DC6607F88"/>
  </w:style>
  <w:style w:type="paragraph" w:customStyle="1" w:styleId="5E78E2DCFB79594D918944DD2CFC0433">
    <w:name w:val="5E78E2DCFB79594D918944DD2CFC0433"/>
  </w:style>
  <w:style w:type="paragraph" w:customStyle="1" w:styleId="6356041E7C292B4E82781373B76A494B">
    <w:name w:val="6356041E7C292B4E82781373B76A494B"/>
  </w:style>
  <w:style w:type="paragraph" w:customStyle="1" w:styleId="992783249B05D147AE935190C378D7A3">
    <w:name w:val="992783249B05D147AE935190C378D7A3"/>
  </w:style>
  <w:style w:type="paragraph" w:customStyle="1" w:styleId="TextRight">
    <w:name w:val="TextRight"/>
    <w:basedOn w:val="Normal"/>
    <w:next w:val="Normal"/>
    <w:uiPriority w:val="5"/>
    <w:qFormat/>
    <w:pPr>
      <w:spacing w:line="288" w:lineRule="auto"/>
    </w:pPr>
    <w:rPr>
      <w:rFonts w:eastAsiaTheme="minorHAnsi" w:cs="Times New Roman (Body CS)"/>
      <w:color w:val="404040" w:themeColor="text1" w:themeTint="BF"/>
      <w:sz w:val="22"/>
    </w:rPr>
  </w:style>
  <w:style w:type="paragraph" w:customStyle="1" w:styleId="CDE3C6874C6F0944B60C0C4C371221D7">
    <w:name w:val="CDE3C6874C6F0944B60C0C4C371221D7"/>
  </w:style>
  <w:style w:type="paragraph" w:customStyle="1" w:styleId="44D1F169ADA7DF43979E65149360C63B">
    <w:name w:val="44D1F169ADA7DF43979E65149360C63B"/>
  </w:style>
  <w:style w:type="paragraph" w:customStyle="1" w:styleId="BCA1D37C3EE9764FB27F72C9201AF3CF">
    <w:name w:val="BCA1D37C3EE9764FB27F72C9201AF3CF"/>
  </w:style>
  <w:style w:type="paragraph" w:customStyle="1" w:styleId="3F2FEBEB43E3EA459768B34B139F23B3">
    <w:name w:val="3F2FEBEB43E3EA459768B34B139F23B3"/>
  </w:style>
  <w:style w:type="paragraph" w:customStyle="1" w:styleId="A184BEB5A09791469030FDDF705488B4">
    <w:name w:val="A184BEB5A09791469030FDDF705488B4"/>
  </w:style>
  <w:style w:type="paragraph" w:customStyle="1" w:styleId="A228A1F3FEFDF34E89766131FE2E4039">
    <w:name w:val="A228A1F3FEFDF34E89766131FE2E4039"/>
    <w:rsid w:val="00404D76"/>
  </w:style>
  <w:style w:type="paragraph" w:customStyle="1" w:styleId="3BF3942E910D814A99ADA0F28AD635A0">
    <w:name w:val="3BF3942E910D814A99ADA0F28AD635A0"/>
    <w:rsid w:val="00404D76"/>
  </w:style>
  <w:style w:type="paragraph" w:customStyle="1" w:styleId="8CAB91C556357042A6EA3FA6808CEB63">
    <w:name w:val="8CAB91C556357042A6EA3FA6808CEB63"/>
    <w:rsid w:val="00404D76"/>
  </w:style>
  <w:style w:type="paragraph" w:customStyle="1" w:styleId="58CE278381767D48B20364D19992D973">
    <w:name w:val="58CE278381767D48B20364D19992D973"/>
    <w:rsid w:val="00404D76"/>
  </w:style>
  <w:style w:type="paragraph" w:customStyle="1" w:styleId="1351B44F2267994597E59DD5BA1027F9">
    <w:name w:val="1351B44F2267994597E59DD5BA1027F9"/>
    <w:rsid w:val="00404D76"/>
  </w:style>
  <w:style w:type="paragraph" w:customStyle="1" w:styleId="D4E363AEDEAFB744BF9A120F4BBD71FC">
    <w:name w:val="D4E363AEDEAFB744BF9A120F4BBD71FC"/>
    <w:rsid w:val="00404D76"/>
  </w:style>
  <w:style w:type="paragraph" w:customStyle="1" w:styleId="C9848B896C7C8441B5C07DF7DE4900CC">
    <w:name w:val="C9848B896C7C8441B5C07DF7DE4900CC"/>
    <w:rsid w:val="00404D76"/>
  </w:style>
  <w:style w:type="paragraph" w:customStyle="1" w:styleId="23450133259E0243983D04DCCC004366">
    <w:name w:val="23450133259E0243983D04DCCC004366"/>
    <w:rsid w:val="00404D76"/>
  </w:style>
  <w:style w:type="paragraph" w:customStyle="1" w:styleId="91D508A35332A64894CA8C17C54893DB">
    <w:name w:val="91D508A35332A64894CA8C17C54893DB"/>
    <w:rsid w:val="00404D76"/>
  </w:style>
  <w:style w:type="paragraph" w:customStyle="1" w:styleId="74C9A1969B17B74C9C36626467FE6E52">
    <w:name w:val="74C9A1969B17B74C9C36626467FE6E52"/>
    <w:rsid w:val="00404D76"/>
  </w:style>
  <w:style w:type="paragraph" w:customStyle="1" w:styleId="317143F36F895B4682BCB2E24E4AD586">
    <w:name w:val="317143F36F895B4682BCB2E24E4AD586"/>
    <w:rsid w:val="00404D76"/>
  </w:style>
  <w:style w:type="paragraph" w:customStyle="1" w:styleId="6D7949909E33F84E9B6E140A84EED08B">
    <w:name w:val="6D7949909E33F84E9B6E140A84EED08B"/>
    <w:rsid w:val="00404D76"/>
  </w:style>
  <w:style w:type="paragraph" w:customStyle="1" w:styleId="90A8701011CBD74CB695E8142DE2AA67">
    <w:name w:val="90A8701011CBD74CB695E8142DE2AA67"/>
    <w:rsid w:val="00404D76"/>
  </w:style>
  <w:style w:type="paragraph" w:customStyle="1" w:styleId="D0443766A39CBF409BA80D36BAA26AF4">
    <w:name w:val="D0443766A39CBF409BA80D36BAA26AF4"/>
    <w:rsid w:val="00404D76"/>
  </w:style>
  <w:style w:type="paragraph" w:customStyle="1" w:styleId="E705DD4C55253A4EABA6712A455B7E4A">
    <w:name w:val="E705DD4C55253A4EABA6712A455B7E4A"/>
    <w:rsid w:val="00404D76"/>
  </w:style>
  <w:style w:type="paragraph" w:customStyle="1" w:styleId="1D734F9E7987FC459040006A51376E49">
    <w:name w:val="1D734F9E7987FC459040006A51376E49"/>
    <w:rsid w:val="00404D76"/>
  </w:style>
  <w:style w:type="paragraph" w:customStyle="1" w:styleId="0B1E63D74CF85344927F7B5DD99E0B8C">
    <w:name w:val="0B1E63D74CF85344927F7B5DD99E0B8C"/>
    <w:rsid w:val="00404D76"/>
  </w:style>
  <w:style w:type="paragraph" w:customStyle="1" w:styleId="208A316E00BB354B8067E3A5F82049B0">
    <w:name w:val="208A316E00BB354B8067E3A5F82049B0"/>
    <w:rsid w:val="00404D76"/>
  </w:style>
  <w:style w:type="paragraph" w:customStyle="1" w:styleId="1518E9703E299344AECE67F5728CE65F">
    <w:name w:val="1518E9703E299344AECE67F5728CE65F"/>
    <w:rsid w:val="00404D76"/>
  </w:style>
  <w:style w:type="paragraph" w:customStyle="1" w:styleId="9B34FF32BA28C9408F2A4DB961291C82">
    <w:name w:val="9B34FF32BA28C9408F2A4DB961291C82"/>
    <w:rsid w:val="00404D76"/>
  </w:style>
  <w:style w:type="paragraph" w:customStyle="1" w:styleId="17E624B8AC3DEC4482590B07CD3B71F5">
    <w:name w:val="17E624B8AC3DEC4482590B07CD3B71F5"/>
    <w:rsid w:val="00404D76"/>
  </w:style>
  <w:style w:type="paragraph" w:customStyle="1" w:styleId="716447D453A7B44A868CB03E6DB32220">
    <w:name w:val="716447D453A7B44A868CB03E6DB32220"/>
    <w:rsid w:val="00404D76"/>
  </w:style>
  <w:style w:type="paragraph" w:customStyle="1" w:styleId="0ACEC676AD768B4C86C9C860C1B964DF">
    <w:name w:val="0ACEC676AD768B4C86C9C860C1B964DF"/>
    <w:rsid w:val="00404D76"/>
  </w:style>
  <w:style w:type="paragraph" w:customStyle="1" w:styleId="F857DCDE5C537A45AF6C61FB99BDD7CD">
    <w:name w:val="F857DCDE5C537A45AF6C61FB99BDD7CD"/>
    <w:rsid w:val="00404D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2DA0656-155E-4034-8822-A568687ED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503A21-F367-462E-B624-BDB4831C4953}">
  <ds:schemaRefs>
    <ds:schemaRef ds:uri="http://schemas.microsoft.com/sharepoint/v3/contenttype/forms"/>
  </ds:schemaRefs>
</ds:datastoreItem>
</file>

<file path=customXml/itemProps3.xml><?xml version="1.0" encoding="utf-8"?>
<ds:datastoreItem xmlns:ds="http://schemas.openxmlformats.org/officeDocument/2006/customXml" ds:itemID="{24285919-CFDE-4EB8-9796-0DEB1CB8315E}">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96E496A-1819-5341-A3F7-1D9E60691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modern resume .dotx</Template>
  <TotalTime>0</TotalTime>
  <Pages>1</Pages>
  <Words>215</Words>
  <Characters>1229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2019-11-13T10:29:00Z</dcterms:created>
  <dcterms:modified xsi:type="dcterms:W3CDTF">2019-11-13T11:18:00Z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